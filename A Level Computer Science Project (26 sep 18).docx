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B30100" w:rsidRPr="008872E0" w:rsidRDefault="00B30100">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B30100" w:rsidRPr="008872E0" w:rsidRDefault="00B30100">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B30100" w:rsidRPr="008872E0" w:rsidRDefault="00B30100">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proofErr w:type="spellStart"/>
                                    <w:r w:rsidRPr="008872E0">
                                      <w:rPr>
                                        <w:rFonts w:ascii="Cinzel" w:hAnsi="Cinzel"/>
                                        <w:color w:val="750A3C" w:themeColor="accent2" w:themeShade="80"/>
                                        <w:sz w:val="28"/>
                                        <w:szCs w:val="44"/>
                                      </w:rPr>
                                      <w:t>Mildenhall</w:t>
                                    </w:r>
                                    <w:proofErr w:type="spellEnd"/>
                                    <w:r w:rsidRPr="008872E0">
                                      <w:rPr>
                                        <w:rFonts w:ascii="Cinzel" w:hAnsi="Cinzel"/>
                                        <w:color w:val="750A3C" w:themeColor="accent2" w:themeShade="80"/>
                                        <w:sz w:val="28"/>
                                        <w:szCs w:val="44"/>
                                      </w:rPr>
                                      <w:t xml:space="preserve">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B30100" w:rsidRPr="008872E0" w:rsidRDefault="00B30100">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B30100" w:rsidRPr="008872E0" w:rsidRDefault="00B30100">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B30100" w:rsidRPr="008872E0" w:rsidRDefault="00B30100">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proofErr w:type="spellStart"/>
                              <w:r w:rsidRPr="008872E0">
                                <w:rPr>
                                  <w:rFonts w:ascii="Cinzel" w:hAnsi="Cinzel"/>
                                  <w:color w:val="750A3C" w:themeColor="accent2" w:themeShade="80"/>
                                  <w:sz w:val="28"/>
                                  <w:szCs w:val="44"/>
                                </w:rPr>
                                <w:t>Mildenhall</w:t>
                              </w:r>
                              <w:proofErr w:type="spellEnd"/>
                              <w:r w:rsidRPr="008872E0">
                                <w:rPr>
                                  <w:rFonts w:ascii="Cinzel" w:hAnsi="Cinzel"/>
                                  <w:color w:val="750A3C" w:themeColor="accent2" w:themeShade="80"/>
                                  <w:sz w:val="28"/>
                                  <w:szCs w:val="44"/>
                                </w:rPr>
                                <w:t xml:space="preserve">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B30100">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B30100">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B30100">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7"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427186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9"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427186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w:t>
      </w:r>
      <w:proofErr w:type="spellStart"/>
      <w:r w:rsidR="007367B6" w:rsidRPr="00D016F5">
        <w:rPr>
          <w:rFonts w:ascii="Calibri Light" w:hAnsi="Calibri Light" w:cs="Calibri"/>
          <w:color w:val="000000" w:themeColor="text1"/>
          <w:szCs w:val="22"/>
        </w:rPr>
        <w:t>Frontex</w:t>
      </w:r>
      <w:proofErr w:type="spellEnd"/>
      <w:r w:rsidR="007367B6"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proofErr w:type="spellStart"/>
      <w:r w:rsidR="005623E6" w:rsidRPr="00D016F5">
        <w:rPr>
          <w:rFonts w:ascii="Calibri Light" w:hAnsi="Calibri Light" w:cs="Calibri"/>
          <w:color w:val="000000" w:themeColor="text1"/>
          <w:szCs w:val="22"/>
        </w:rPr>
        <w:t>Eng</w:t>
      </w:r>
      <w:proofErr w:type="spellEnd"/>
      <w:r w:rsidR="005623E6" w:rsidRPr="00D016F5">
        <w:rPr>
          <w:rFonts w:ascii="Calibri Light" w:hAnsi="Calibri Light" w:cs="Calibri"/>
          <w:color w:val="000000" w:themeColor="text1"/>
          <w:szCs w:val="22"/>
        </w:rPr>
        <w:t xml:space="preserve">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6" w:name="_Toc519497687"/>
      <w:bookmarkStart w:id="17" w:name="_Toc519502445"/>
      <w:bookmarkStart w:id="18" w:name="_Toc520120580"/>
      <w:bookmarkStart w:id="19"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0" w:name="_Toc517714492"/>
      <w:bookmarkStart w:id="21" w:name="_Toc517714816"/>
      <w:bookmarkStart w:id="22" w:name="_Toc517872216"/>
      <w:bookmarkEnd w:id="16"/>
      <w:bookmarkEnd w:id="17"/>
      <w:bookmarkEnd w:id="18"/>
      <w:bookmarkEnd w:id="19"/>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3" w:name="_Toc519497688"/>
      <w:bookmarkStart w:id="24" w:name="_Toc519502446"/>
      <w:bookmarkStart w:id="25" w:name="_Toc520120581"/>
      <w:bookmarkStart w:id="26"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0"/>
      <w:bookmarkEnd w:id="21"/>
      <w:bookmarkEnd w:id="22"/>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5"/>
      <w:bookmarkEnd w:id="23"/>
      <w:bookmarkEnd w:id="24"/>
      <w:bookmarkEnd w:id="25"/>
      <w:bookmarkEnd w:id="26"/>
      <w:r w:rsidR="00E777EA" w:rsidRPr="00D016F5">
        <w:rPr>
          <w:rFonts w:ascii="Calibri Light" w:hAnsi="Calibri Light"/>
          <w:color w:val="000000" w:themeColor="text1"/>
          <w:szCs w:val="22"/>
        </w:rPr>
        <w:t xml:space="preserve"> </w:t>
      </w:r>
      <w:bookmarkStart w:id="27"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8"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7"/>
      <w:bookmarkEnd w:id="28"/>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3FB52DDB" w:rsidR="00742481" w:rsidRPr="00D016F5" w:rsidRDefault="009C66A3"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Google Maps and </w:t>
      </w:r>
      <w:proofErr w:type="spellStart"/>
      <w:r w:rsidRPr="00D016F5">
        <w:rPr>
          <w:rFonts w:ascii="Calibri Light" w:hAnsi="Calibri Light" w:cs="Calibri"/>
          <w:color w:val="000000" w:themeColor="text1"/>
          <w:sz w:val="24"/>
        </w:rPr>
        <w:t>OpenStreetMap</w:t>
      </w:r>
      <w:proofErr w:type="spellEnd"/>
      <w:r w:rsidRPr="00D016F5">
        <w:rPr>
          <w:rFonts w:ascii="Calibri Light" w:hAnsi="Calibri Light" w:cs="Calibri"/>
          <w:color w:val="000000" w:themeColor="text1"/>
          <w:sz w:val="24"/>
        </w:rPr>
        <w:t xml:space="preserve">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w:t>
      </w:r>
      <w:proofErr w:type="spellStart"/>
      <w:r w:rsidR="00FA64E4" w:rsidRPr="00D016F5">
        <w:rPr>
          <w:rFonts w:ascii="Calibri Light" w:hAnsi="Calibri Light" w:cs="Calibri"/>
          <w:color w:val="000000" w:themeColor="text1"/>
          <w:sz w:val="24"/>
        </w:rPr>
        <w:t>OpenStreetMap</w:t>
      </w:r>
      <w:proofErr w:type="spellEnd"/>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w:t>
      </w:r>
      <w:proofErr w:type="spellStart"/>
      <w:r w:rsidR="00DD474E" w:rsidRPr="00D016F5">
        <w:rPr>
          <w:rFonts w:ascii="Calibri Light" w:hAnsi="Calibri Light" w:cs="Calibri"/>
          <w:color w:val="000000" w:themeColor="text1"/>
          <w:sz w:val="24"/>
        </w:rPr>
        <w:t>OpenStreetMap</w:t>
      </w:r>
      <w:proofErr w:type="spellEnd"/>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w:t>
      </w:r>
      <w:proofErr w:type="spellStart"/>
      <w:r w:rsidR="00693B0D" w:rsidRPr="00D016F5">
        <w:rPr>
          <w:rFonts w:ascii="Calibri Light" w:hAnsi="Calibri Light" w:cs="Calibri"/>
          <w:color w:val="000000" w:themeColor="text1"/>
          <w:sz w:val="24"/>
        </w:rPr>
        <w:t>phpMyAdmin</w:t>
      </w:r>
      <w:proofErr w:type="spellEnd"/>
      <w:r w:rsidR="00693B0D" w:rsidRPr="00D016F5">
        <w:rPr>
          <w:rFonts w:ascii="Calibri Light" w:hAnsi="Calibri Light" w:cs="Calibri"/>
          <w:color w:val="000000" w:themeColor="text1"/>
          <w:sz w:val="24"/>
        </w:rPr>
        <w:t xml:space="preserve">,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w:t>
      </w:r>
      <w:proofErr w:type="spellStart"/>
      <w:r w:rsidR="00514506" w:rsidRPr="00D016F5">
        <w:rPr>
          <w:rFonts w:ascii="Calibri Light" w:hAnsi="Calibri Light" w:cs="Calibri"/>
          <w:color w:val="000000" w:themeColor="text1"/>
          <w:sz w:val="24"/>
        </w:rPr>
        <w:t>phpMyAdmin</w:t>
      </w:r>
      <w:proofErr w:type="spellEnd"/>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B30100"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B30100"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B30100"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B30100"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B30100"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29"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0"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29"/>
      <w:bookmarkEnd w:id="30"/>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1" w:name="_Toc517714822"/>
      <w:bookmarkStart w:id="32" w:name="_Toc524271870"/>
      <w:r>
        <w:rPr>
          <w:rFonts w:ascii="Cinzel" w:hAnsi="Cinzel"/>
          <w:color w:val="750A3C" w:themeColor="accent2" w:themeShade="80"/>
        </w:rPr>
        <w:t>L</w:t>
      </w:r>
      <w:r w:rsidR="00973112">
        <w:rPr>
          <w:rFonts w:ascii="Cinzel" w:hAnsi="Cinzel"/>
          <w:color w:val="750A3C" w:themeColor="accent2" w:themeShade="80"/>
        </w:rPr>
        <w:t>imitations</w:t>
      </w:r>
      <w:bookmarkEnd w:id="31"/>
      <w:bookmarkEnd w:id="32"/>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w:t>
      </w:r>
      <w:proofErr w:type="spellStart"/>
      <w:r w:rsidR="0009702B" w:rsidRPr="00D016F5">
        <w:rPr>
          <w:rFonts w:ascii="Calibri Light" w:hAnsi="Calibri Light"/>
          <w:color w:val="000000" w:themeColor="text1"/>
          <w:sz w:val="24"/>
        </w:rPr>
        <w:t>phpMyAdmin</w:t>
      </w:r>
      <w:proofErr w:type="spellEnd"/>
      <w:r w:rsidR="0009702B" w:rsidRPr="00D016F5">
        <w:rPr>
          <w:rFonts w:ascii="Calibri Light" w:hAnsi="Calibri Light"/>
          <w:color w:val="000000" w:themeColor="text1"/>
          <w:sz w:val="24"/>
        </w:rPr>
        <w:t xml:space="preserve">.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5DB89F2"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3" w:name="_Toc517714824"/>
      <w:bookmarkStart w:id="34" w:name="_Toc524271871"/>
      <w:r>
        <w:rPr>
          <w:rFonts w:ascii="Cinzel" w:hAnsi="Cinzel"/>
          <w:color w:val="750A3C" w:themeColor="accent2" w:themeShade="80"/>
        </w:rPr>
        <w:t>Re</w:t>
      </w:r>
      <w:r w:rsidR="00973112">
        <w:rPr>
          <w:rFonts w:ascii="Cinzel" w:hAnsi="Cinzel"/>
          <w:color w:val="750A3C" w:themeColor="accent2" w:themeShade="80"/>
        </w:rPr>
        <w:t>quirements</w:t>
      </w:r>
      <w:bookmarkEnd w:id="33"/>
      <w:bookmarkEnd w:id="34"/>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5" w:name="_Toc517714826"/>
      <w:bookmarkStart w:id="36"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5"/>
      <w:bookmarkEnd w:id="36"/>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7" w:name="_Toc524271873"/>
      <w:r>
        <w:rPr>
          <w:rFonts w:ascii="Cinzel" w:hAnsi="Cinzel"/>
          <w:b/>
          <w:color w:val="750A3C" w:themeColor="accent2" w:themeShade="80"/>
        </w:rPr>
        <w:t>D</w:t>
      </w:r>
      <w:r w:rsidR="004774B7">
        <w:rPr>
          <w:rFonts w:ascii="Cinzel" w:hAnsi="Cinzel"/>
          <w:b/>
          <w:color w:val="750A3C" w:themeColor="accent2" w:themeShade="80"/>
        </w:rPr>
        <w:t>ESIGN</w:t>
      </w:r>
      <w:bookmarkEnd w:id="37"/>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8" w:name="_Toc519497695"/>
      <w:bookmarkStart w:id="39" w:name="_Toc519502453"/>
      <w:bookmarkStart w:id="40" w:name="_Toc520120588"/>
      <w:bookmarkStart w:id="41"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8"/>
      <w:bookmarkEnd w:id="39"/>
      <w:bookmarkEnd w:id="40"/>
      <w:bookmarkEnd w:id="41"/>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2" w:name="_Toc524271877"/>
      <w:r>
        <w:rPr>
          <w:rFonts w:ascii="Cinzel" w:hAnsi="Cinzel"/>
          <w:color w:val="750A3C" w:themeColor="accent2" w:themeShade="80"/>
        </w:rPr>
        <w:t>Top-Down Design</w:t>
      </w:r>
      <w:bookmarkStart w:id="43" w:name="_Toc519497697"/>
      <w:bookmarkStart w:id="44" w:name="_Toc519502455"/>
      <w:bookmarkEnd w:id="42"/>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5" w:name="_Toc520120592"/>
      <w:bookmarkStart w:id="46"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3"/>
      <w:bookmarkEnd w:id="44"/>
      <w:bookmarkEnd w:id="45"/>
      <w:bookmarkEnd w:id="46"/>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7" w:name="_Toc524271875"/>
      <w:r>
        <w:rPr>
          <w:rFonts w:ascii="Cinzel" w:hAnsi="Cinzel"/>
          <w:color w:val="750A3C" w:themeColor="accent2" w:themeShade="80"/>
        </w:rPr>
        <w:t>Objectives / modules</w:t>
      </w:r>
      <w:bookmarkEnd w:id="47"/>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w:t>
      </w:r>
      <w:proofErr w:type="spellStart"/>
      <w:r>
        <w:rPr>
          <w:rFonts w:ascii="Calibri Light" w:hAnsi="Calibri Light"/>
          <w:color w:val="000000" w:themeColor="text1"/>
          <w:sz w:val="24"/>
        </w:rPr>
        <w:t>colours</w:t>
      </w:r>
      <w:proofErr w:type="spellEnd"/>
      <w:r>
        <w:rPr>
          <w:rFonts w:ascii="Calibri Light" w:hAnsi="Calibri Light"/>
          <w:color w:val="000000" w:themeColor="text1"/>
          <w:sz w:val="24"/>
        </w:rPr>
        <w:t xml:space="preserve">,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w:t>
      </w:r>
      <w:proofErr w:type="spellStart"/>
      <w:r>
        <w:rPr>
          <w:rFonts w:ascii="Calibri Light" w:hAnsi="Calibri Light"/>
          <w:color w:val="000000" w:themeColor="text1"/>
          <w:sz w:val="24"/>
        </w:rPr>
        <w:t>phpMyAdmin</w:t>
      </w:r>
      <w:proofErr w:type="spellEnd"/>
      <w:r>
        <w:rPr>
          <w:rFonts w:ascii="Calibri Light" w:hAnsi="Calibri Light"/>
          <w:color w:val="000000" w:themeColor="text1"/>
          <w:sz w:val="24"/>
        </w:rPr>
        <w:t xml:space="preserve"> to store data in multiple tables, linked together via a primary key (</w:t>
      </w:r>
      <w:proofErr w:type="spellStart"/>
      <w:r>
        <w:rPr>
          <w:rFonts w:ascii="Calibri Light" w:hAnsi="Calibri Light"/>
          <w:color w:val="000000" w:themeColor="text1"/>
          <w:sz w:val="24"/>
        </w:rPr>
        <w:t>missionNumber</w:t>
      </w:r>
      <w:proofErr w:type="spellEnd"/>
      <w:r>
        <w:rPr>
          <w:rFonts w:ascii="Calibri Light" w:hAnsi="Calibri Light"/>
          <w:color w:val="000000" w:themeColor="text1"/>
          <w:sz w:val="24"/>
        </w:rPr>
        <w:t xml:space="preserve">).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missionNumber</w:t>
            </w:r>
            <w:proofErr w:type="spellEnd"/>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callSign</w:t>
            </w:r>
            <w:proofErr w:type="spellEnd"/>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engOn</w:t>
            </w:r>
            <w:proofErr w:type="spellEnd"/>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engOff</w:t>
            </w:r>
            <w:proofErr w:type="spellEnd"/>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higher/later than the time for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offBlock</w:t>
            </w:r>
            <w:proofErr w:type="spellEnd"/>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onBlock</w:t>
            </w:r>
            <w:proofErr w:type="spellEnd"/>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takeOffTime</w:t>
            </w:r>
            <w:proofErr w:type="spellEnd"/>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landTime</w:t>
            </w:r>
            <w:proofErr w:type="spellEnd"/>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Checks the time the user enters is later than </w:t>
            </w:r>
            <w:proofErr w:type="spellStart"/>
            <w:r w:rsidRPr="00684665">
              <w:rPr>
                <w:rFonts w:ascii="Calibri Light" w:hAnsi="Calibri Light"/>
                <w:color w:val="000000" w:themeColor="text1"/>
                <w:sz w:val="24"/>
                <w:szCs w:val="24"/>
              </w:rPr>
              <w:t>engOn</w:t>
            </w:r>
            <w:proofErr w:type="spellEnd"/>
            <w:r w:rsidRPr="00684665">
              <w:rPr>
                <w:rFonts w:ascii="Calibri Light" w:hAnsi="Calibri Light"/>
                <w:color w:val="000000" w:themeColor="text1"/>
                <w:sz w:val="24"/>
                <w:szCs w:val="24"/>
              </w:rPr>
              <w:t xml:space="preserve">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 xml:space="preserve"> but earlier than </w:t>
            </w:r>
            <w:proofErr w:type="spellStart"/>
            <w:r w:rsidRPr="00684665">
              <w:rPr>
                <w:rFonts w:ascii="Calibri Light" w:hAnsi="Calibri Light"/>
                <w:color w:val="000000" w:themeColor="text1"/>
                <w:sz w:val="24"/>
                <w:szCs w:val="24"/>
              </w:rPr>
              <w:t>engOff</w:t>
            </w:r>
            <w:proofErr w:type="spellEnd"/>
            <w:r w:rsidRPr="00684665">
              <w:rPr>
                <w:rFonts w:ascii="Calibri Light" w:hAnsi="Calibri Light"/>
                <w:color w:val="000000" w:themeColor="text1"/>
                <w:sz w:val="24"/>
                <w:szCs w:val="24"/>
              </w:rPr>
              <w:t xml:space="preserve"> and </w:t>
            </w:r>
            <w:proofErr w:type="spellStart"/>
            <w:r w:rsidRPr="00684665">
              <w:rPr>
                <w:rFonts w:ascii="Calibri Light" w:hAnsi="Calibri Light"/>
                <w:color w:val="000000" w:themeColor="text1"/>
                <w:sz w:val="24"/>
                <w:szCs w:val="24"/>
              </w:rPr>
              <w:t>offBlock</w:t>
            </w:r>
            <w:proofErr w:type="spellEnd"/>
            <w:r w:rsidRPr="00684665">
              <w:rPr>
                <w:rFonts w:ascii="Calibri Light" w:hAnsi="Calibri Light"/>
                <w:color w:val="000000" w:themeColor="text1"/>
                <w:sz w:val="24"/>
                <w:szCs w:val="24"/>
              </w:rPr>
              <w:t>.</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etd</w:t>
            </w:r>
            <w:proofErr w:type="spellEnd"/>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This is needed to work out </w:t>
            </w:r>
            <w:proofErr w:type="spellStart"/>
            <w:r w:rsidRPr="00684665">
              <w:rPr>
                <w:rFonts w:ascii="Calibri Light" w:hAnsi="Calibri Light"/>
                <w:color w:val="000000" w:themeColor="text1"/>
                <w:sz w:val="24"/>
                <w:szCs w:val="24"/>
              </w:rPr>
              <w:t>msnTime</w:t>
            </w:r>
            <w:proofErr w:type="spellEnd"/>
            <w:r w:rsidRPr="00684665">
              <w:rPr>
                <w:rFonts w:ascii="Calibri Light" w:hAnsi="Calibri Light"/>
                <w:color w:val="000000" w:themeColor="text1"/>
                <w:sz w:val="24"/>
                <w:szCs w:val="24"/>
              </w:rPr>
              <w:t xml:space="preserve"> (eta – </w:t>
            </w:r>
            <w:proofErr w:type="spellStart"/>
            <w:r w:rsidRPr="00684665">
              <w:rPr>
                <w:rFonts w:ascii="Calibri Light" w:hAnsi="Calibri Light"/>
                <w:color w:val="000000" w:themeColor="text1"/>
                <w:sz w:val="24"/>
                <w:szCs w:val="24"/>
              </w:rPr>
              <w:t>etd</w:t>
            </w:r>
            <w:proofErr w:type="spellEnd"/>
            <w:r w:rsidRPr="00684665">
              <w:rPr>
                <w:rFonts w:ascii="Calibri Light" w:hAnsi="Calibri Light"/>
                <w:color w:val="000000" w:themeColor="text1"/>
                <w:sz w:val="24"/>
                <w:szCs w:val="24"/>
              </w:rPr>
              <w:t xml:space="preserve">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streamOn</w:t>
            </w:r>
            <w:proofErr w:type="spellEnd"/>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StreamOff</w:t>
            </w:r>
            <w:proofErr w:type="spellEnd"/>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msnTime</w:t>
            </w:r>
            <w:proofErr w:type="spellEnd"/>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w:t>
            </w:r>
            <w:proofErr w:type="spellStart"/>
            <w:r w:rsidRPr="00684665">
              <w:rPr>
                <w:rFonts w:ascii="Calibri Light" w:hAnsi="Calibri Light"/>
                <w:color w:val="000000" w:themeColor="text1"/>
                <w:sz w:val="24"/>
                <w:szCs w:val="24"/>
              </w:rPr>
              <w:t>landTime</w:t>
            </w:r>
            <w:proofErr w:type="spellEnd"/>
            <w:r w:rsidRPr="00684665">
              <w:rPr>
                <w:rFonts w:ascii="Calibri Light" w:hAnsi="Calibri Light"/>
                <w:color w:val="000000" w:themeColor="text1"/>
                <w:sz w:val="24"/>
                <w:szCs w:val="24"/>
              </w:rPr>
              <w:t xml:space="preserve"> – </w:t>
            </w:r>
            <w:proofErr w:type="spellStart"/>
            <w:r w:rsidRPr="00684665">
              <w:rPr>
                <w:rFonts w:ascii="Calibri Light" w:hAnsi="Calibri Light"/>
                <w:color w:val="000000" w:themeColor="text1"/>
                <w:sz w:val="24"/>
                <w:szCs w:val="24"/>
              </w:rPr>
              <w:t>takeOffTime</w:t>
            </w:r>
            <w:proofErr w:type="spellEnd"/>
            <w:r w:rsidRPr="00684665">
              <w:rPr>
                <w:rFonts w:ascii="Calibri Light" w:hAnsi="Calibri Light"/>
                <w:color w:val="000000" w:themeColor="text1"/>
                <w:sz w:val="24"/>
                <w:szCs w:val="24"/>
              </w:rPr>
              <w:t>).</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proofErr w:type="spellStart"/>
            <w:r w:rsidRPr="00FB67AD">
              <w:rPr>
                <w:rFonts w:ascii="Calibri Light" w:hAnsi="Calibri Light"/>
                <w:color w:val="000000" w:themeColor="text1"/>
                <w:sz w:val="24"/>
                <w:szCs w:val="24"/>
              </w:rPr>
              <w:t>TaskSpecialist</w:t>
            </w:r>
            <w:proofErr w:type="spellEnd"/>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pilotName</w:t>
            </w:r>
            <w:proofErr w:type="spellEnd"/>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ipAddress</w:t>
            </w:r>
            <w:proofErr w:type="spellEnd"/>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trackLength</w:t>
            </w:r>
            <w:proofErr w:type="spellEnd"/>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opsBox</w:t>
            </w:r>
            <w:proofErr w:type="spellEnd"/>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proofErr w:type="spellStart"/>
            <w:r w:rsidRPr="00684665">
              <w:rPr>
                <w:rFonts w:ascii="Calibri Light" w:hAnsi="Calibri Light"/>
                <w:color w:val="000000" w:themeColor="text1"/>
                <w:sz w:val="24"/>
                <w:szCs w:val="24"/>
              </w:rPr>
              <w:t>aimsID</w:t>
            </w:r>
            <w:proofErr w:type="spellEnd"/>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w:t>
      </w:r>
      <w:proofErr w:type="spellStart"/>
      <w:r w:rsidR="008957E4">
        <w:rPr>
          <w:rFonts w:ascii="Calibri Light" w:hAnsi="Calibri Light"/>
          <w:color w:val="000000" w:themeColor="text1"/>
          <w:sz w:val="24"/>
        </w:rPr>
        <w:t>phpMyAdmin</w:t>
      </w:r>
      <w:proofErr w:type="spellEnd"/>
      <w:r w:rsidR="008957E4">
        <w:rPr>
          <w:rFonts w:ascii="Calibri Light" w:hAnsi="Calibri Light"/>
          <w:color w:val="000000" w:themeColor="text1"/>
          <w:sz w:val="24"/>
        </w:rPr>
        <w:t xml:space="preserve">,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 xml:space="preserve">The </w:t>
      </w:r>
      <w:proofErr w:type="spellStart"/>
      <w:r w:rsidRPr="009851E1">
        <w:rPr>
          <w:rFonts w:ascii="Calibri Light" w:hAnsi="Calibri Light"/>
          <w:color w:val="000000" w:themeColor="text1"/>
          <w:sz w:val="24"/>
        </w:rPr>
        <w:t>event_</w:t>
      </w:r>
      <w:r w:rsidR="001D5421" w:rsidRPr="009851E1">
        <w:rPr>
          <w:rFonts w:ascii="Calibri Light" w:hAnsi="Calibri Light"/>
          <w:color w:val="000000" w:themeColor="text1"/>
          <w:sz w:val="24"/>
        </w:rPr>
        <w:t>table</w:t>
      </w:r>
      <w:proofErr w:type="spellEnd"/>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proofErr w:type="spellStart"/>
      <w:r w:rsidRPr="009851E1">
        <w:rPr>
          <w:rFonts w:ascii="Calibri Light" w:hAnsi="Calibri Light"/>
          <w:color w:val="000000" w:themeColor="text1"/>
          <w:sz w:val="24"/>
        </w:rPr>
        <w:t>mission_table</w:t>
      </w:r>
      <w:proofErr w:type="spellEnd"/>
      <w:r w:rsidRPr="009851E1">
        <w:rPr>
          <w:rFonts w:ascii="Calibri Light" w:hAnsi="Calibri Light"/>
          <w:color w:val="000000" w:themeColor="text1"/>
          <w:sz w:val="24"/>
        </w:rPr>
        <w:t xml:space="preserve"> via a primary key, </w:t>
      </w:r>
      <w:proofErr w:type="spellStart"/>
      <w:r w:rsidRPr="009851E1">
        <w:rPr>
          <w:rFonts w:ascii="Calibri Light" w:hAnsi="Calibri Light"/>
          <w:color w:val="000000" w:themeColor="text1"/>
          <w:sz w:val="24"/>
        </w:rPr>
        <w:t>missionNumber</w:t>
      </w:r>
      <w:proofErr w:type="spellEnd"/>
      <w:r w:rsidRPr="009851E1">
        <w:rPr>
          <w:rFonts w:ascii="Calibri Light" w:hAnsi="Calibri Light"/>
          <w:color w:val="000000" w:themeColor="text1"/>
          <w:sz w:val="24"/>
        </w:rPr>
        <w:t xml:space="preserve">.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proofErr w:type="spellStart"/>
            <w:r w:rsidRPr="00684665">
              <w:rPr>
                <w:rFonts w:ascii="Calibri Light" w:hAnsi="Calibri Light"/>
                <w:color w:val="auto"/>
                <w:sz w:val="24"/>
              </w:rPr>
              <w:t>missionNumber</w:t>
            </w:r>
            <w:proofErr w:type="spellEnd"/>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timeOfEvent</w:t>
            </w:r>
            <w:proofErr w:type="spellEnd"/>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proofErr w:type="spellStart"/>
            <w:r>
              <w:rPr>
                <w:rFonts w:ascii="Calibri Light" w:hAnsi="Calibri Light"/>
                <w:color w:val="auto"/>
                <w:sz w:val="24"/>
              </w:rPr>
              <w:t>eventDetail</w:t>
            </w:r>
            <w:r w:rsidR="003C42DC">
              <w:rPr>
                <w:rFonts w:ascii="Calibri Light" w:hAnsi="Calibri Light"/>
                <w:color w:val="auto"/>
                <w:sz w:val="24"/>
              </w:rPr>
              <w:t>s</w:t>
            </w:r>
            <w:proofErr w:type="spellEnd"/>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w:t>
      </w:r>
      <w:proofErr w:type="spellStart"/>
      <w:r>
        <w:rPr>
          <w:rFonts w:ascii="Calibri Light" w:hAnsi="Calibri Light"/>
          <w:color w:val="000000" w:themeColor="text1"/>
          <w:sz w:val="24"/>
        </w:rPr>
        <w:t>mission_table</w:t>
      </w:r>
      <w:proofErr w:type="spellEnd"/>
      <w:r>
        <w:rPr>
          <w:rFonts w:ascii="Calibri Light" w:hAnsi="Calibri Light"/>
          <w:color w:val="000000" w:themeColor="text1"/>
          <w:sz w:val="24"/>
        </w:rPr>
        <w:t xml:space="preserve"> to the </w:t>
      </w:r>
      <w:proofErr w:type="spellStart"/>
      <w:r>
        <w:rPr>
          <w:rFonts w:ascii="Calibri Light" w:hAnsi="Calibri Light"/>
          <w:color w:val="000000" w:themeColor="text1"/>
          <w:sz w:val="24"/>
        </w:rPr>
        <w:t>import_table</w:t>
      </w:r>
      <w:proofErr w:type="spellEnd"/>
      <w:r>
        <w:rPr>
          <w:rFonts w:ascii="Calibri Light" w:hAnsi="Calibri Light"/>
          <w:color w:val="000000" w:themeColor="text1"/>
          <w:sz w:val="24"/>
        </w:rPr>
        <w:t xml:space="preserv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8" w:name="_Toc524271876"/>
      <w:r>
        <w:rPr>
          <w:rFonts w:ascii="Cinzel" w:hAnsi="Cinzel"/>
          <w:color w:val="750A3C" w:themeColor="accent2" w:themeShade="80"/>
        </w:rPr>
        <w:t>Program Specifications</w:t>
      </w:r>
      <w:bookmarkEnd w:id="48"/>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To prevent </w:t>
      </w:r>
      <w:proofErr w:type="spellStart"/>
      <w:r w:rsidRPr="00D016F5">
        <w:rPr>
          <w:rFonts w:ascii="Calibri Light" w:hAnsi="Calibri Light"/>
          <w:color w:val="000000" w:themeColor="text1"/>
          <w:sz w:val="24"/>
        </w:rPr>
        <w:t>unorganised</w:t>
      </w:r>
      <w:proofErr w:type="spellEnd"/>
      <w:r w:rsidRPr="00D016F5">
        <w:rPr>
          <w:rFonts w:ascii="Calibri Light" w:hAnsi="Calibri Light"/>
          <w:color w:val="000000" w:themeColor="text1"/>
          <w:sz w:val="24"/>
        </w:rPr>
        <w:t>,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49" w:name="_Toc524271879"/>
      <w:r>
        <w:rPr>
          <w:rFonts w:ascii="Cinzel" w:hAnsi="Cinzel"/>
          <w:color w:val="750A3C" w:themeColor="accent2" w:themeShade="80"/>
        </w:rPr>
        <w:t>Smaller computational solutuions</w:t>
      </w:r>
      <w:bookmarkEnd w:id="49"/>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725022B" w14:textId="77777777" w:rsidR="00B6144B" w:rsidRDefault="00B6144B" w:rsidP="00D76655">
      <w:pPr>
        <w:spacing w:before="0" w:after="0"/>
        <w:rPr>
          <w:rStyle w:val="eop"/>
          <w:rFonts w:ascii="Calibri Light" w:hAnsi="Calibri Light" w:cs="Calibri"/>
          <w:color w:val="000000" w:themeColor="text1"/>
          <w:sz w:val="24"/>
          <w:shd w:val="clear" w:color="auto" w:fill="FFFFFF"/>
        </w:rPr>
      </w:pPr>
    </w:p>
    <w:p w14:paraId="626CDF47" w14:textId="77777777" w:rsidR="00065721"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w:t>
      </w:r>
      <w:r w:rsidR="0046676D" w:rsidRPr="00950CFC">
        <w:rPr>
          <w:rStyle w:val="eop"/>
          <w:rFonts w:ascii="Calibri Light" w:hAnsi="Calibri Light" w:cs="Calibri"/>
          <w:color w:val="000000" w:themeColor="text1"/>
          <w:sz w:val="24"/>
          <w:shd w:val="clear" w:color="auto" w:fill="FFFFFF"/>
        </w:rPr>
        <w:t xml:space="preserve"> another module is calculating the flight duration</w:t>
      </w:r>
      <w:r w:rsidR="00AF4D00">
        <w:rPr>
          <w:rStyle w:val="eop"/>
          <w:rFonts w:ascii="Calibri Light" w:hAnsi="Calibri Light" w:cs="Calibri"/>
          <w:color w:val="000000" w:themeColor="text1"/>
          <w:sz w:val="24"/>
          <w:shd w:val="clear" w:color="auto" w:fill="FFFFFF"/>
        </w:rPr>
        <w:t xml:space="preserve"> (MSN) from subtracting the ETD</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xml:space="preserve"> from the ETA</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which uses decomposition because I can test this function independently from the main program.</w:t>
      </w:r>
    </w:p>
    <w:p w14:paraId="7D4D3F7D" w14:textId="77777777"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0" w:name="_Toc524271880"/>
      <w:r>
        <w:rPr>
          <w:rFonts w:ascii="Cinzel" w:hAnsi="Cinzel"/>
          <w:color w:val="750A3C" w:themeColor="accent2" w:themeShade="80"/>
        </w:rPr>
        <w:t>Alogorithms</w:t>
      </w:r>
      <w:bookmarkEnd w:id="50"/>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1" w:name="_Toc520120595"/>
      <w:bookmarkStart w:id="52"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1"/>
      <w:bookmarkEnd w:id="52"/>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77777777" w:rsidR="001E5D63" w:rsidRDefault="001E5D63" w:rsidP="00EA144A">
      <w:pPr>
        <w:spacing w:before="0" w:after="0"/>
        <w:rPr>
          <w:rFonts w:ascii="Calibri Light" w:hAnsi="Calibri Light"/>
          <w:color w:val="000000" w:themeColor="text1"/>
          <w:sz w:val="24"/>
        </w:rPr>
      </w:pPr>
    </w:p>
    <w:p w14:paraId="3ED971AD" w14:textId="22A611A4" w:rsidR="00862EB5" w:rsidRDefault="001E5D63" w:rsidP="00B670B2">
      <w:pPr>
        <w:spacing w:before="0" w:after="0"/>
        <w:rPr>
          <w:rFonts w:ascii="Calibri Light" w:hAnsi="Calibri Light"/>
          <w:color w:val="000000" w:themeColor="text1"/>
          <w:sz w:val="24"/>
        </w:rPr>
      </w:pPr>
      <w:r>
        <w:rPr>
          <w:rFonts w:ascii="Calibri Light" w:hAnsi="Calibri Light"/>
          <w:color w:val="000000" w:themeColor="text1"/>
          <w:sz w:val="24"/>
        </w:rPr>
        <w:t xml:space="preserve">For the Timeline of Events, I will use a </w:t>
      </w:r>
      <w:r w:rsidR="00A074CC">
        <w:rPr>
          <w:rFonts w:ascii="Calibri Light" w:hAnsi="Calibri Light"/>
          <w:color w:val="000000" w:themeColor="text1"/>
          <w:sz w:val="24"/>
        </w:rPr>
        <w:t>WHILE</w:t>
      </w:r>
      <w:r>
        <w:rPr>
          <w:rFonts w:ascii="Calibri Light" w:hAnsi="Calibri Light"/>
          <w:color w:val="000000" w:themeColor="text1"/>
          <w:sz w:val="24"/>
        </w:rPr>
        <w:t xml:space="preserve"> loop which will keep asking the user </w:t>
      </w:r>
      <w:r w:rsidR="00A074CC">
        <w:rPr>
          <w:rFonts w:ascii="Calibri Light" w:hAnsi="Calibri Light"/>
          <w:color w:val="000000" w:themeColor="text1"/>
          <w:sz w:val="24"/>
        </w:rPr>
        <w:t>to enter the time of the event and the event data until the</w:t>
      </w:r>
      <w:r w:rsidR="00211C45">
        <w:rPr>
          <w:rFonts w:ascii="Calibri Light" w:hAnsi="Calibri Light"/>
          <w:color w:val="000000" w:themeColor="text1"/>
          <w:sz w:val="24"/>
        </w:rPr>
        <w:t>y</w:t>
      </w:r>
      <w:r w:rsidR="00A074CC">
        <w:rPr>
          <w:rFonts w:ascii="Calibri Light" w:hAnsi="Calibri Light"/>
          <w:color w:val="000000" w:themeColor="text1"/>
          <w:sz w:val="24"/>
        </w:rPr>
        <w:t xml:space="preserve"> no longer want to input data. I could use a FOR loop but if the user does not know how many records</w:t>
      </w:r>
      <w:r w:rsidR="00862EB5">
        <w:rPr>
          <w:rFonts w:ascii="Calibri Light" w:hAnsi="Calibri Light"/>
          <w:color w:val="000000" w:themeColor="text1"/>
          <w:sz w:val="24"/>
        </w:rPr>
        <w:t xml:space="preserve"> would be required for each mission,</w:t>
      </w:r>
      <w:r w:rsidR="00A074CC">
        <w:rPr>
          <w:rFonts w:ascii="Calibri Light" w:hAnsi="Calibri Light"/>
          <w:color w:val="000000" w:themeColor="text1"/>
          <w:sz w:val="24"/>
        </w:rPr>
        <w:t xml:space="preserve"> </w:t>
      </w:r>
      <w:r w:rsidR="00862EB5">
        <w:rPr>
          <w:rFonts w:ascii="Calibri Light" w:hAnsi="Calibri Light"/>
          <w:color w:val="000000" w:themeColor="text1"/>
          <w:sz w:val="24"/>
        </w:rPr>
        <w:t>then</w:t>
      </w:r>
      <w:r w:rsidR="00A074CC">
        <w:rPr>
          <w:rFonts w:ascii="Calibri Light" w:hAnsi="Calibri Light"/>
          <w:color w:val="000000" w:themeColor="text1"/>
          <w:sz w:val="24"/>
        </w:rPr>
        <w:t xml:space="preserve"> this would seem pointless. </w:t>
      </w:r>
      <w:r w:rsidR="00DD31E5">
        <w:rPr>
          <w:rFonts w:ascii="Calibri Light" w:hAnsi="Calibri Light"/>
          <w:color w:val="000000" w:themeColor="text1"/>
          <w:sz w:val="24"/>
        </w:rPr>
        <w:t xml:space="preserve">With a WHILE Loop, the program can keep asking the user to enter data until they say otherwise which </w:t>
      </w:r>
      <w:r w:rsidR="00862EB5">
        <w:rPr>
          <w:rFonts w:ascii="Calibri Light" w:hAnsi="Calibri Light"/>
          <w:color w:val="000000" w:themeColor="text1"/>
          <w:sz w:val="24"/>
        </w:rPr>
        <w:t xml:space="preserve">fits well with the </w:t>
      </w:r>
      <w:r w:rsidR="00B670B2">
        <w:rPr>
          <w:rFonts w:ascii="Calibri Light" w:hAnsi="Calibri Light"/>
          <w:color w:val="000000" w:themeColor="text1"/>
          <w:sz w:val="24"/>
        </w:rPr>
        <w:t>client’s</w:t>
      </w:r>
      <w:r w:rsidR="00862EB5">
        <w:rPr>
          <w:rFonts w:ascii="Calibri Light" w:hAnsi="Calibri Light"/>
          <w:color w:val="000000" w:themeColor="text1"/>
          <w:sz w:val="24"/>
        </w:rPr>
        <w:t xml:space="preserve"> requirements.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3" w:name="_Toc524271882"/>
      <w:r>
        <w:rPr>
          <w:rFonts w:ascii="Cinzel" w:hAnsi="Cinzel"/>
          <w:color w:val="750A3C" w:themeColor="accent2" w:themeShade="80"/>
        </w:rPr>
        <w:t>Usability features</w:t>
      </w:r>
      <w:bookmarkEnd w:id="53"/>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4" w:name="_Toc520120597"/>
      <w:bookmarkStart w:id="55"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4"/>
      <w:bookmarkEnd w:id="55"/>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w:t>
      </w:r>
      <w:proofErr w:type="spellStart"/>
      <w:r w:rsidR="00777EE3">
        <w:rPr>
          <w:rFonts w:ascii="Calibri Light" w:hAnsi="Calibri Light"/>
          <w:color w:val="000000" w:themeColor="text1"/>
          <w:sz w:val="24"/>
        </w:rPr>
        <w:t>recognise</w:t>
      </w:r>
      <w:proofErr w:type="spellEnd"/>
      <w:r w:rsidR="00777EE3">
        <w:rPr>
          <w:rFonts w:ascii="Calibri Light" w:hAnsi="Calibri Light"/>
          <w:color w:val="000000" w:themeColor="text1"/>
          <w:sz w:val="24"/>
        </w:rPr>
        <w:t xml:space="preserv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One attribute the user would need to calculate us the duration of the flight (</w:t>
      </w:r>
      <w:proofErr w:type="spellStart"/>
      <w:r>
        <w:rPr>
          <w:rFonts w:ascii="Calibri Light" w:hAnsi="Calibri Light"/>
          <w:color w:val="000000" w:themeColor="text1"/>
          <w:sz w:val="24"/>
        </w:rPr>
        <w:t>msnTime</w:t>
      </w:r>
      <w:proofErr w:type="spellEnd"/>
      <w:r>
        <w:rPr>
          <w:rFonts w:ascii="Calibri Light" w:hAnsi="Calibri Light"/>
          <w:color w:val="000000" w:themeColor="text1"/>
          <w:sz w:val="24"/>
        </w:rPr>
        <w:t xml:space="preserve">) </w:t>
      </w:r>
      <w:r w:rsidR="00CC3043">
        <w:rPr>
          <w:rFonts w:ascii="Calibri Light" w:hAnsi="Calibri Light"/>
          <w:color w:val="000000" w:themeColor="text1"/>
          <w:sz w:val="24"/>
        </w:rPr>
        <w:t xml:space="preserve">but human error will result in false data. To overcome this issue, the program will calculate the </w:t>
      </w:r>
      <w:proofErr w:type="spellStart"/>
      <w:r w:rsidR="00CC3043">
        <w:rPr>
          <w:rFonts w:ascii="Calibri Light" w:hAnsi="Calibri Light"/>
          <w:color w:val="000000" w:themeColor="text1"/>
          <w:sz w:val="24"/>
        </w:rPr>
        <w:t>msnTime</w:t>
      </w:r>
      <w:proofErr w:type="spellEnd"/>
      <w:r w:rsidR="00CC3043">
        <w:rPr>
          <w:rFonts w:ascii="Calibri Light" w:hAnsi="Calibri Light"/>
          <w:color w:val="000000" w:themeColor="text1"/>
          <w:sz w:val="24"/>
        </w:rPr>
        <w:t xml:space="preserve"> variable by subtracting the </w:t>
      </w:r>
      <w:proofErr w:type="spellStart"/>
      <w:r w:rsidR="00CC3043">
        <w:rPr>
          <w:rFonts w:ascii="Calibri Light" w:hAnsi="Calibri Light"/>
          <w:color w:val="000000" w:themeColor="text1"/>
          <w:sz w:val="24"/>
        </w:rPr>
        <w:t>takeOffTime</w:t>
      </w:r>
      <w:proofErr w:type="spellEnd"/>
      <w:r w:rsidR="00CC3043">
        <w:rPr>
          <w:rFonts w:ascii="Calibri Light" w:hAnsi="Calibri Light"/>
          <w:color w:val="000000" w:themeColor="text1"/>
          <w:sz w:val="24"/>
        </w:rPr>
        <w:t xml:space="preserve"> variable from the </w:t>
      </w:r>
      <w:proofErr w:type="spellStart"/>
      <w:r w:rsidR="00CC3043">
        <w:rPr>
          <w:rFonts w:ascii="Calibri Light" w:hAnsi="Calibri Light"/>
          <w:color w:val="000000" w:themeColor="text1"/>
          <w:sz w:val="24"/>
        </w:rPr>
        <w:t>landTime</w:t>
      </w:r>
      <w:proofErr w:type="spellEnd"/>
      <w:r w:rsidR="00CC3043">
        <w:rPr>
          <w:rFonts w:ascii="Calibri Light" w:hAnsi="Calibri Light"/>
          <w:color w:val="000000" w:themeColor="text1"/>
          <w:sz w:val="24"/>
        </w:rPr>
        <w:t xml:space="preserv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6" w:name="_Toc524271884"/>
      <w:r>
        <w:rPr>
          <w:rFonts w:ascii="Cinzel" w:hAnsi="Cinzel"/>
          <w:color w:val="750A3C" w:themeColor="accent2" w:themeShade="80"/>
        </w:rPr>
        <w:t>Key variables, data structures and classes</w:t>
      </w:r>
      <w:bookmarkEnd w:id="56"/>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7" w:name="_Toc520120599"/>
      <w:bookmarkStart w:id="58"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7"/>
      <w:bookmarkEnd w:id="58"/>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59"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59"/>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0" w:name="_Toc524271887"/>
      <w:r>
        <w:rPr>
          <w:rFonts w:ascii="Cinzel" w:hAnsi="Cinzel"/>
          <w:color w:val="750A3C" w:themeColor="accent2" w:themeShade="80"/>
        </w:rPr>
        <w:t>further data to be used in post development stage</w:t>
      </w:r>
      <w:bookmarkEnd w:id="60"/>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1"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1"/>
    </w:p>
    <w:p w14:paraId="3615E114" w14:textId="31C69217" w:rsidR="00D2775A" w:rsidRPr="00D2775A" w:rsidRDefault="0009702B" w:rsidP="00D2775A">
      <w:pPr>
        <w:pStyle w:val="Heading2"/>
        <w:spacing w:before="0"/>
        <w:rPr>
          <w:rFonts w:ascii="Cinzel" w:hAnsi="Cinzel"/>
          <w:color w:val="750A3C" w:themeColor="accent2" w:themeShade="80"/>
        </w:rPr>
      </w:pPr>
      <w:bookmarkStart w:id="62" w:name="_Toc524271889"/>
      <w:r>
        <w:rPr>
          <w:rFonts w:ascii="Cinzel" w:hAnsi="Cinzel"/>
          <w:color w:val="750A3C" w:themeColor="accent2" w:themeShade="80"/>
        </w:rPr>
        <w:t>software requrements</w:t>
      </w:r>
      <w:bookmarkEnd w:id="62"/>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 xml:space="preserve">on </w:t>
      </w:r>
      <w:proofErr w:type="spellStart"/>
      <w:r w:rsidR="00206713" w:rsidRPr="00D016F5">
        <w:rPr>
          <w:rFonts w:ascii="Calibri Light" w:hAnsi="Calibri Light"/>
          <w:color w:val="000000" w:themeColor="text1"/>
          <w:sz w:val="24"/>
          <w:szCs w:val="24"/>
        </w:rPr>
        <w:t>phpMyAdmin</w:t>
      </w:r>
      <w:proofErr w:type="spellEnd"/>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 xml:space="preserve">(in that order) every time I would want to access the solution via the browser and </w:t>
      </w:r>
      <w:proofErr w:type="spellStart"/>
      <w:r w:rsidR="003443A9" w:rsidRPr="00D016F5">
        <w:rPr>
          <w:rFonts w:ascii="Calibri Light" w:hAnsi="Calibri Light"/>
          <w:color w:val="000000" w:themeColor="text1"/>
          <w:sz w:val="24"/>
          <w:szCs w:val="24"/>
        </w:rPr>
        <w:t>phpMyAdmin</w:t>
      </w:r>
      <w:proofErr w:type="spellEnd"/>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Moreover, my client can download and install PHP and </w:t>
      </w:r>
      <w:proofErr w:type="spellStart"/>
      <w:r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w:t>
      </w:r>
      <w:proofErr w:type="spellStart"/>
      <w:r w:rsidR="008B0652" w:rsidRPr="00D016F5">
        <w:rPr>
          <w:rFonts w:ascii="Calibri Light" w:hAnsi="Calibri Light"/>
          <w:color w:val="000000" w:themeColor="text1"/>
          <w:sz w:val="24"/>
          <w:szCs w:val="24"/>
        </w:rPr>
        <w:t>WinCache</w:t>
      </w:r>
      <w:proofErr w:type="spellEnd"/>
      <w:r w:rsidR="008B0652" w:rsidRPr="00D016F5">
        <w:rPr>
          <w:rFonts w:ascii="Calibri Light" w:hAnsi="Calibri Light"/>
          <w:color w:val="000000" w:themeColor="text1"/>
          <w:sz w:val="24"/>
          <w:szCs w:val="24"/>
        </w:rPr>
        <w:t xml:space="preserv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B30100"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B30100"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B30100"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r>
        <w:rPr>
          <w:rFonts w:ascii="Cinzel" w:hAnsi="Cinzel"/>
          <w:b/>
          <w:color w:val="750A3C" w:themeColor="accent2" w:themeShade="80"/>
        </w:rPr>
        <w:t>Testing</w:t>
      </w:r>
    </w:p>
    <w:tbl>
      <w:tblPr>
        <w:tblStyle w:val="TableGrid"/>
        <w:tblW w:w="11483" w:type="dxa"/>
        <w:tblInd w:w="-1423" w:type="dxa"/>
        <w:tblLook w:val="04A0" w:firstRow="1" w:lastRow="0" w:firstColumn="1" w:lastColumn="0" w:noHBand="0" w:noVBand="1"/>
      </w:tblPr>
      <w:tblGrid>
        <w:gridCol w:w="1088"/>
        <w:gridCol w:w="1134"/>
        <w:gridCol w:w="2454"/>
        <w:gridCol w:w="1320"/>
        <w:gridCol w:w="5487"/>
      </w:tblGrid>
      <w:tr w:rsidR="002C2845" w14:paraId="7AF89142" w14:textId="77777777" w:rsidTr="002C2845">
        <w:tc>
          <w:tcPr>
            <w:tcW w:w="1088"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34"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454"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5487"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2C2845" w14:paraId="2717588A" w14:textId="77777777" w:rsidTr="002C2845">
        <w:tc>
          <w:tcPr>
            <w:tcW w:w="1088" w:type="dxa"/>
          </w:tcPr>
          <w:p w14:paraId="39A648D5" w14:textId="3A07FEE8" w:rsidR="002C2845" w:rsidRPr="002C2845" w:rsidRDefault="002C2845" w:rsidP="002C2845">
            <w:pPr>
              <w:rPr>
                <w:rFonts w:ascii="Calibri Light" w:hAnsi="Calibri Light"/>
                <w:color w:val="000000" w:themeColor="text1"/>
                <w:sz w:val="24"/>
              </w:rPr>
            </w:pPr>
          </w:p>
        </w:tc>
        <w:tc>
          <w:tcPr>
            <w:tcW w:w="1134"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454"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5FDF9B7D"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2C2845" w14:paraId="344ED154" w14:textId="77777777" w:rsidTr="002C2845">
        <w:tc>
          <w:tcPr>
            <w:tcW w:w="1088" w:type="dxa"/>
          </w:tcPr>
          <w:p w14:paraId="712AEE95" w14:textId="41A38ECF" w:rsidR="002C2845" w:rsidRPr="002C2845" w:rsidRDefault="002C2845" w:rsidP="002C2845">
            <w:pPr>
              <w:rPr>
                <w:rFonts w:ascii="Calibri Light" w:hAnsi="Calibri Light"/>
                <w:color w:val="000000" w:themeColor="text1"/>
                <w:sz w:val="24"/>
              </w:rPr>
            </w:pPr>
          </w:p>
        </w:tc>
        <w:tc>
          <w:tcPr>
            <w:tcW w:w="1134" w:type="dxa"/>
          </w:tcPr>
          <w:p w14:paraId="170FBBE0" w14:textId="77777777" w:rsidR="002C2845" w:rsidRPr="002C2845" w:rsidRDefault="002C2845" w:rsidP="003C42DC">
            <w:pPr>
              <w:rPr>
                <w:rFonts w:ascii="Calibri Light" w:hAnsi="Calibri Light"/>
                <w:color w:val="000000" w:themeColor="text1"/>
                <w:sz w:val="24"/>
              </w:rPr>
            </w:pPr>
          </w:p>
        </w:tc>
        <w:tc>
          <w:tcPr>
            <w:tcW w:w="2454"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77777777" w:rsidR="002C2845" w:rsidRPr="002C2845" w:rsidRDefault="002C2845" w:rsidP="003C42DC">
            <w:pPr>
              <w:rPr>
                <w:rFonts w:ascii="Calibri Light" w:hAnsi="Calibri Light"/>
                <w:color w:val="000000" w:themeColor="text1"/>
                <w:sz w:val="24"/>
              </w:rPr>
            </w:pPr>
          </w:p>
        </w:tc>
        <w:tc>
          <w:tcPr>
            <w:tcW w:w="5487" w:type="dxa"/>
          </w:tcPr>
          <w:p w14:paraId="0FCC8674" w14:textId="77777777" w:rsidR="002C2845" w:rsidRPr="002C2845" w:rsidRDefault="002C2845" w:rsidP="003C42DC">
            <w:pPr>
              <w:rPr>
                <w:rFonts w:ascii="Calibri Light" w:hAnsi="Calibri Light"/>
                <w:color w:val="000000" w:themeColor="text1"/>
                <w:sz w:val="24"/>
              </w:rPr>
            </w:pPr>
          </w:p>
        </w:tc>
      </w:tr>
      <w:tr w:rsidR="002C2845" w14:paraId="777A9584" w14:textId="77777777" w:rsidTr="002C2845">
        <w:tc>
          <w:tcPr>
            <w:tcW w:w="1088" w:type="dxa"/>
          </w:tcPr>
          <w:p w14:paraId="620D3928" w14:textId="5481C7D5" w:rsidR="002C2845" w:rsidRDefault="002C2845" w:rsidP="002C2845">
            <w:pPr>
              <w:rPr>
                <w:rFonts w:ascii="Calibri Light" w:hAnsi="Calibri Light"/>
                <w:color w:val="000000" w:themeColor="text1"/>
                <w:sz w:val="24"/>
              </w:rPr>
            </w:pPr>
          </w:p>
        </w:tc>
        <w:tc>
          <w:tcPr>
            <w:tcW w:w="1134" w:type="dxa"/>
          </w:tcPr>
          <w:p w14:paraId="30569B3C" w14:textId="77777777" w:rsidR="002C2845" w:rsidRPr="002C2845" w:rsidRDefault="002C2845" w:rsidP="003C42DC">
            <w:pPr>
              <w:rPr>
                <w:rFonts w:ascii="Calibri Light" w:hAnsi="Calibri Light"/>
                <w:color w:val="000000" w:themeColor="text1"/>
                <w:sz w:val="24"/>
              </w:rPr>
            </w:pPr>
          </w:p>
        </w:tc>
        <w:tc>
          <w:tcPr>
            <w:tcW w:w="2454"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77777777" w:rsidR="002C2845" w:rsidRPr="002C2845" w:rsidRDefault="002C2845" w:rsidP="003C42DC">
            <w:pPr>
              <w:rPr>
                <w:rFonts w:ascii="Calibri Light" w:hAnsi="Calibri Light"/>
                <w:color w:val="000000" w:themeColor="text1"/>
                <w:sz w:val="24"/>
              </w:rPr>
            </w:pPr>
          </w:p>
        </w:tc>
        <w:tc>
          <w:tcPr>
            <w:tcW w:w="5487" w:type="dxa"/>
          </w:tcPr>
          <w:p w14:paraId="41C32BF8" w14:textId="77777777" w:rsidR="002C2845" w:rsidRPr="002C2845" w:rsidRDefault="002C2845" w:rsidP="003C42DC">
            <w:pPr>
              <w:rPr>
                <w:rFonts w:ascii="Calibri Light" w:hAnsi="Calibri Light"/>
                <w:color w:val="000000" w:themeColor="text1"/>
                <w:sz w:val="24"/>
              </w:rPr>
            </w:pPr>
          </w:p>
        </w:tc>
      </w:tr>
      <w:tr w:rsidR="002C2845" w14:paraId="63CC8289" w14:textId="77777777" w:rsidTr="002C2845">
        <w:tc>
          <w:tcPr>
            <w:tcW w:w="1088" w:type="dxa"/>
          </w:tcPr>
          <w:p w14:paraId="5087DB77" w14:textId="2B80EDD8" w:rsidR="002C2845" w:rsidRPr="002C2845" w:rsidRDefault="002C2845" w:rsidP="002C2845">
            <w:pPr>
              <w:rPr>
                <w:rFonts w:ascii="Calibri Light" w:hAnsi="Calibri Light"/>
                <w:color w:val="000000" w:themeColor="text1"/>
                <w:sz w:val="24"/>
              </w:rPr>
            </w:pPr>
          </w:p>
        </w:tc>
        <w:tc>
          <w:tcPr>
            <w:tcW w:w="1134" w:type="dxa"/>
          </w:tcPr>
          <w:p w14:paraId="06FB3562" w14:textId="77777777" w:rsidR="002C2845" w:rsidRPr="002C2845" w:rsidRDefault="002C2845" w:rsidP="003C42DC">
            <w:pPr>
              <w:rPr>
                <w:rFonts w:ascii="Calibri Light" w:hAnsi="Calibri Light"/>
                <w:color w:val="000000" w:themeColor="text1"/>
                <w:sz w:val="24"/>
              </w:rPr>
            </w:pPr>
          </w:p>
        </w:tc>
        <w:tc>
          <w:tcPr>
            <w:tcW w:w="2454"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77777777" w:rsidR="002C2845" w:rsidRPr="002C2845" w:rsidRDefault="002C2845" w:rsidP="003C42DC">
            <w:pPr>
              <w:rPr>
                <w:rFonts w:ascii="Calibri Light" w:hAnsi="Calibri Light"/>
                <w:color w:val="000000" w:themeColor="text1"/>
                <w:sz w:val="24"/>
              </w:rPr>
            </w:pPr>
          </w:p>
        </w:tc>
        <w:tc>
          <w:tcPr>
            <w:tcW w:w="5487" w:type="dxa"/>
          </w:tcPr>
          <w:p w14:paraId="43D52A81" w14:textId="77777777" w:rsidR="002C2845" w:rsidRPr="002C2845" w:rsidRDefault="002C2845" w:rsidP="003C42DC">
            <w:pPr>
              <w:rPr>
                <w:rFonts w:ascii="Calibri Light" w:hAnsi="Calibri Light"/>
                <w:color w:val="000000" w:themeColor="text1"/>
                <w:sz w:val="24"/>
              </w:rPr>
            </w:pPr>
          </w:p>
        </w:tc>
      </w:tr>
      <w:tr w:rsidR="002C2845" w14:paraId="4ED29030" w14:textId="77777777" w:rsidTr="002C2845">
        <w:tc>
          <w:tcPr>
            <w:tcW w:w="1088" w:type="dxa"/>
          </w:tcPr>
          <w:p w14:paraId="2BE538AC" w14:textId="5AC9D837" w:rsidR="002C2845" w:rsidRPr="002C2845" w:rsidRDefault="002C2845" w:rsidP="002C2845">
            <w:pPr>
              <w:rPr>
                <w:rFonts w:ascii="Calibri Light" w:hAnsi="Calibri Light"/>
                <w:color w:val="000000" w:themeColor="text1"/>
                <w:sz w:val="24"/>
              </w:rPr>
            </w:pPr>
          </w:p>
        </w:tc>
        <w:tc>
          <w:tcPr>
            <w:tcW w:w="1134" w:type="dxa"/>
          </w:tcPr>
          <w:p w14:paraId="13BBFB19" w14:textId="77777777" w:rsidR="002C2845" w:rsidRPr="002C2845" w:rsidRDefault="002C2845" w:rsidP="003C42DC">
            <w:pPr>
              <w:rPr>
                <w:rFonts w:ascii="Calibri Light" w:hAnsi="Calibri Light"/>
                <w:color w:val="000000" w:themeColor="text1"/>
                <w:sz w:val="24"/>
              </w:rPr>
            </w:pPr>
          </w:p>
        </w:tc>
        <w:tc>
          <w:tcPr>
            <w:tcW w:w="2454"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77777777" w:rsidR="002C2845" w:rsidRPr="002C2845" w:rsidRDefault="002C2845" w:rsidP="003C42DC">
            <w:pPr>
              <w:rPr>
                <w:rFonts w:ascii="Calibri Light" w:hAnsi="Calibri Light"/>
                <w:color w:val="000000" w:themeColor="text1"/>
                <w:sz w:val="24"/>
              </w:rPr>
            </w:pPr>
          </w:p>
        </w:tc>
        <w:tc>
          <w:tcPr>
            <w:tcW w:w="5487" w:type="dxa"/>
          </w:tcPr>
          <w:p w14:paraId="1D4A84BA" w14:textId="77777777" w:rsidR="002C2845" w:rsidRPr="002C2845" w:rsidRDefault="002C2845" w:rsidP="003C42DC">
            <w:pPr>
              <w:rPr>
                <w:rFonts w:ascii="Calibri Light" w:hAnsi="Calibri Light"/>
                <w:color w:val="000000" w:themeColor="text1"/>
                <w:sz w:val="24"/>
              </w:rPr>
            </w:pPr>
          </w:p>
        </w:tc>
      </w:tr>
      <w:tr w:rsidR="002C2845" w14:paraId="66730969" w14:textId="77777777" w:rsidTr="002C2845">
        <w:tc>
          <w:tcPr>
            <w:tcW w:w="1088" w:type="dxa"/>
          </w:tcPr>
          <w:p w14:paraId="57DCD83C" w14:textId="0A37A5B0" w:rsidR="002C2845" w:rsidRDefault="002C2845" w:rsidP="002C2845">
            <w:pPr>
              <w:rPr>
                <w:rFonts w:ascii="Calibri Light" w:hAnsi="Calibri Light"/>
                <w:color w:val="000000" w:themeColor="text1"/>
                <w:sz w:val="24"/>
              </w:rPr>
            </w:pPr>
          </w:p>
        </w:tc>
        <w:tc>
          <w:tcPr>
            <w:tcW w:w="1134" w:type="dxa"/>
          </w:tcPr>
          <w:p w14:paraId="4E60654A" w14:textId="77777777" w:rsidR="002C2845" w:rsidRPr="002C2845" w:rsidRDefault="002C2845" w:rsidP="003C42DC">
            <w:pPr>
              <w:rPr>
                <w:rFonts w:ascii="Calibri Light" w:hAnsi="Calibri Light"/>
                <w:color w:val="000000" w:themeColor="text1"/>
                <w:sz w:val="24"/>
              </w:rPr>
            </w:pPr>
          </w:p>
        </w:tc>
        <w:tc>
          <w:tcPr>
            <w:tcW w:w="2454"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77777777" w:rsidR="002C2845" w:rsidRPr="002C2845" w:rsidRDefault="002C2845" w:rsidP="003C42DC">
            <w:pPr>
              <w:rPr>
                <w:rFonts w:ascii="Calibri Light" w:hAnsi="Calibri Light"/>
                <w:color w:val="000000" w:themeColor="text1"/>
                <w:sz w:val="24"/>
              </w:rPr>
            </w:pPr>
          </w:p>
        </w:tc>
        <w:tc>
          <w:tcPr>
            <w:tcW w:w="5487" w:type="dxa"/>
          </w:tcPr>
          <w:p w14:paraId="1CC5AC63" w14:textId="77777777" w:rsidR="002C2845" w:rsidRPr="002C2845" w:rsidRDefault="002C2845" w:rsidP="003C42DC">
            <w:pPr>
              <w:rPr>
                <w:rFonts w:ascii="Calibri Light" w:hAnsi="Calibri Light"/>
                <w:color w:val="000000" w:themeColor="text1"/>
                <w:sz w:val="24"/>
              </w:rPr>
            </w:pPr>
          </w:p>
        </w:tc>
      </w:tr>
      <w:tr w:rsidR="002C2845" w14:paraId="32E855B4" w14:textId="77777777" w:rsidTr="002C2845">
        <w:tc>
          <w:tcPr>
            <w:tcW w:w="1088" w:type="dxa"/>
          </w:tcPr>
          <w:p w14:paraId="7C7B2877" w14:textId="78A27F32" w:rsidR="002C2845" w:rsidRDefault="002C2845" w:rsidP="002C2845">
            <w:pPr>
              <w:rPr>
                <w:rFonts w:ascii="Calibri Light" w:hAnsi="Calibri Light"/>
                <w:color w:val="000000" w:themeColor="text1"/>
                <w:sz w:val="24"/>
              </w:rPr>
            </w:pPr>
          </w:p>
        </w:tc>
        <w:tc>
          <w:tcPr>
            <w:tcW w:w="1134" w:type="dxa"/>
          </w:tcPr>
          <w:p w14:paraId="1BCC4B9A" w14:textId="77777777" w:rsidR="002C2845" w:rsidRPr="002C2845" w:rsidRDefault="002C2845" w:rsidP="003C42DC">
            <w:pPr>
              <w:rPr>
                <w:rFonts w:ascii="Calibri Light" w:hAnsi="Calibri Light"/>
                <w:color w:val="000000" w:themeColor="text1"/>
                <w:sz w:val="24"/>
              </w:rPr>
            </w:pPr>
          </w:p>
        </w:tc>
        <w:tc>
          <w:tcPr>
            <w:tcW w:w="2454"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77777777" w:rsidR="002C2845" w:rsidRPr="002C2845" w:rsidRDefault="002C2845" w:rsidP="003C42DC">
            <w:pPr>
              <w:rPr>
                <w:rFonts w:ascii="Calibri Light" w:hAnsi="Calibri Light"/>
                <w:color w:val="000000" w:themeColor="text1"/>
                <w:sz w:val="24"/>
              </w:rPr>
            </w:pPr>
          </w:p>
        </w:tc>
        <w:tc>
          <w:tcPr>
            <w:tcW w:w="5487" w:type="dxa"/>
          </w:tcPr>
          <w:p w14:paraId="1DFAA067" w14:textId="77777777" w:rsidR="002C2845" w:rsidRPr="002C2845" w:rsidRDefault="002C2845" w:rsidP="003C42DC">
            <w:pPr>
              <w:rPr>
                <w:rFonts w:ascii="Calibri Light" w:hAnsi="Calibri Light"/>
                <w:color w:val="000000" w:themeColor="text1"/>
                <w:sz w:val="24"/>
              </w:rPr>
            </w:pPr>
          </w:p>
        </w:tc>
      </w:tr>
      <w:tr w:rsidR="002C2845" w14:paraId="3ED97BDD" w14:textId="77777777" w:rsidTr="002C2845">
        <w:tc>
          <w:tcPr>
            <w:tcW w:w="1088" w:type="dxa"/>
          </w:tcPr>
          <w:p w14:paraId="452D0761" w14:textId="6D3A5DA7" w:rsidR="002C2845" w:rsidRDefault="002C2845" w:rsidP="002C2845">
            <w:pPr>
              <w:rPr>
                <w:rFonts w:ascii="Calibri Light" w:hAnsi="Calibri Light"/>
                <w:color w:val="000000" w:themeColor="text1"/>
                <w:sz w:val="24"/>
              </w:rPr>
            </w:pPr>
          </w:p>
        </w:tc>
        <w:tc>
          <w:tcPr>
            <w:tcW w:w="1134" w:type="dxa"/>
          </w:tcPr>
          <w:p w14:paraId="6B80E0E3" w14:textId="77777777" w:rsidR="002C2845" w:rsidRPr="002C2845" w:rsidRDefault="002C2845" w:rsidP="003C42DC">
            <w:pPr>
              <w:rPr>
                <w:rFonts w:ascii="Calibri Light" w:hAnsi="Calibri Light"/>
                <w:color w:val="000000" w:themeColor="text1"/>
                <w:sz w:val="24"/>
              </w:rPr>
            </w:pPr>
          </w:p>
        </w:tc>
        <w:tc>
          <w:tcPr>
            <w:tcW w:w="2454" w:type="dxa"/>
          </w:tcPr>
          <w:p w14:paraId="4A405DB3" w14:textId="0FD4FA93"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w:t>
            </w:r>
            <w:r>
              <w:rPr>
                <w:rFonts w:ascii="Calibri Light" w:hAnsi="Calibri Light"/>
                <w:color w:val="000000" w:themeColor="text1"/>
                <w:sz w:val="24"/>
              </w:rPr>
              <w:t xml:space="preserve"> “Back” button redirect the user back to the home page if clicked on?</w:t>
            </w:r>
          </w:p>
        </w:tc>
        <w:tc>
          <w:tcPr>
            <w:tcW w:w="1320" w:type="dxa"/>
          </w:tcPr>
          <w:p w14:paraId="225771F9" w14:textId="77777777" w:rsidR="002C2845" w:rsidRPr="002C2845" w:rsidRDefault="002C2845" w:rsidP="003C42DC">
            <w:pPr>
              <w:rPr>
                <w:rFonts w:ascii="Calibri Light" w:hAnsi="Calibri Light"/>
                <w:color w:val="000000" w:themeColor="text1"/>
                <w:sz w:val="24"/>
              </w:rPr>
            </w:pPr>
          </w:p>
        </w:tc>
        <w:tc>
          <w:tcPr>
            <w:tcW w:w="5487" w:type="dxa"/>
          </w:tcPr>
          <w:p w14:paraId="0FBC1E0C" w14:textId="77777777" w:rsidR="002C2845" w:rsidRPr="002C2845" w:rsidRDefault="002C2845" w:rsidP="003C42DC">
            <w:pPr>
              <w:rPr>
                <w:rFonts w:ascii="Calibri Light" w:hAnsi="Calibri Light"/>
                <w:color w:val="000000" w:themeColor="text1"/>
                <w:sz w:val="24"/>
              </w:rPr>
            </w:pPr>
          </w:p>
        </w:tc>
      </w:tr>
      <w:tr w:rsidR="002C2845" w14:paraId="70784A67" w14:textId="77777777" w:rsidTr="002C2845">
        <w:tc>
          <w:tcPr>
            <w:tcW w:w="1088" w:type="dxa"/>
          </w:tcPr>
          <w:p w14:paraId="185B5B57" w14:textId="77777777" w:rsidR="002C2845" w:rsidRDefault="002C2845" w:rsidP="002C2845">
            <w:pPr>
              <w:rPr>
                <w:rFonts w:ascii="Calibri Light" w:hAnsi="Calibri Light"/>
                <w:color w:val="000000" w:themeColor="text1"/>
                <w:sz w:val="24"/>
              </w:rPr>
            </w:pPr>
          </w:p>
        </w:tc>
        <w:tc>
          <w:tcPr>
            <w:tcW w:w="1134" w:type="dxa"/>
          </w:tcPr>
          <w:p w14:paraId="03CBC9C3" w14:textId="77777777" w:rsidR="002C2845" w:rsidRPr="002C2845" w:rsidRDefault="002C2845" w:rsidP="003C42DC">
            <w:pPr>
              <w:rPr>
                <w:rFonts w:ascii="Calibri Light" w:hAnsi="Calibri Light"/>
                <w:color w:val="000000" w:themeColor="text1"/>
                <w:sz w:val="24"/>
              </w:rPr>
            </w:pPr>
          </w:p>
        </w:tc>
        <w:tc>
          <w:tcPr>
            <w:tcW w:w="2454" w:type="dxa"/>
          </w:tcPr>
          <w:p w14:paraId="3C07F74F" w14:textId="203A9DE1"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w:t>
            </w:r>
            <w:r>
              <w:rPr>
                <w:rFonts w:ascii="Calibri Light" w:hAnsi="Calibri Light"/>
                <w:color w:val="000000" w:themeColor="text1"/>
                <w:sz w:val="24"/>
              </w:rPr>
              <w:t>View Missions</w:t>
            </w:r>
            <w:r>
              <w:rPr>
                <w:rFonts w:ascii="Calibri Light" w:hAnsi="Calibri Light"/>
                <w:color w:val="000000" w:themeColor="text1"/>
                <w:sz w:val="24"/>
              </w:rPr>
              <w:t>”, does the hyperlink work?</w:t>
            </w:r>
          </w:p>
        </w:tc>
        <w:tc>
          <w:tcPr>
            <w:tcW w:w="1320" w:type="dxa"/>
          </w:tcPr>
          <w:p w14:paraId="18A777C1" w14:textId="77777777" w:rsidR="002C2845" w:rsidRPr="002C2845" w:rsidRDefault="002C2845" w:rsidP="003C42DC">
            <w:pPr>
              <w:rPr>
                <w:rFonts w:ascii="Calibri Light" w:hAnsi="Calibri Light"/>
                <w:color w:val="000000" w:themeColor="text1"/>
                <w:sz w:val="24"/>
              </w:rPr>
            </w:pPr>
          </w:p>
        </w:tc>
        <w:tc>
          <w:tcPr>
            <w:tcW w:w="5487" w:type="dxa"/>
          </w:tcPr>
          <w:p w14:paraId="6BA9E9B9" w14:textId="77777777" w:rsidR="002C2845" w:rsidRPr="002C2845" w:rsidRDefault="002C2845" w:rsidP="003C42DC">
            <w:pPr>
              <w:rPr>
                <w:rFonts w:ascii="Calibri Light" w:hAnsi="Calibri Light"/>
                <w:color w:val="000000" w:themeColor="text1"/>
                <w:sz w:val="24"/>
              </w:rPr>
            </w:pPr>
          </w:p>
        </w:tc>
      </w:tr>
      <w:tr w:rsidR="002C2845" w14:paraId="03E24A24" w14:textId="77777777" w:rsidTr="002C2845">
        <w:tc>
          <w:tcPr>
            <w:tcW w:w="1088" w:type="dxa"/>
          </w:tcPr>
          <w:p w14:paraId="315FD269" w14:textId="77777777" w:rsidR="002C2845" w:rsidRDefault="002C2845" w:rsidP="002C2845">
            <w:pPr>
              <w:rPr>
                <w:rFonts w:ascii="Calibri Light" w:hAnsi="Calibri Light"/>
                <w:color w:val="000000" w:themeColor="text1"/>
                <w:sz w:val="24"/>
              </w:rPr>
            </w:pPr>
          </w:p>
        </w:tc>
        <w:tc>
          <w:tcPr>
            <w:tcW w:w="1134" w:type="dxa"/>
          </w:tcPr>
          <w:p w14:paraId="4417DBDD" w14:textId="77777777" w:rsidR="002C2845" w:rsidRPr="002C2845" w:rsidRDefault="002C2845" w:rsidP="003C42DC">
            <w:pPr>
              <w:rPr>
                <w:rFonts w:ascii="Calibri Light" w:hAnsi="Calibri Light"/>
                <w:color w:val="000000" w:themeColor="text1"/>
                <w:sz w:val="24"/>
              </w:rPr>
            </w:pPr>
          </w:p>
        </w:tc>
        <w:tc>
          <w:tcPr>
            <w:tcW w:w="2454" w:type="dxa"/>
          </w:tcPr>
          <w:p w14:paraId="625A7F54" w14:textId="6926A5FB"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77777777" w:rsidR="002C2845" w:rsidRPr="002C2845" w:rsidRDefault="002C2845" w:rsidP="003C42DC">
            <w:pPr>
              <w:rPr>
                <w:rFonts w:ascii="Calibri Light" w:hAnsi="Calibri Light"/>
                <w:color w:val="000000" w:themeColor="text1"/>
                <w:sz w:val="24"/>
              </w:rPr>
            </w:pPr>
          </w:p>
        </w:tc>
        <w:tc>
          <w:tcPr>
            <w:tcW w:w="5487" w:type="dxa"/>
          </w:tcPr>
          <w:p w14:paraId="08F04060" w14:textId="77777777" w:rsidR="002C2845" w:rsidRPr="002C2845" w:rsidRDefault="002C2845" w:rsidP="003C42DC">
            <w:pPr>
              <w:rPr>
                <w:rFonts w:ascii="Calibri Light" w:hAnsi="Calibri Light"/>
                <w:color w:val="000000" w:themeColor="text1"/>
                <w:sz w:val="24"/>
              </w:rPr>
            </w:pPr>
          </w:p>
        </w:tc>
      </w:tr>
      <w:tr w:rsidR="002C2845" w14:paraId="46C482A4" w14:textId="77777777" w:rsidTr="002C2845">
        <w:tc>
          <w:tcPr>
            <w:tcW w:w="1088" w:type="dxa"/>
          </w:tcPr>
          <w:p w14:paraId="17E8A7C0" w14:textId="77777777" w:rsidR="002C2845" w:rsidRDefault="002C2845" w:rsidP="002C2845">
            <w:pPr>
              <w:rPr>
                <w:rFonts w:ascii="Calibri Light" w:hAnsi="Calibri Light"/>
                <w:color w:val="000000" w:themeColor="text1"/>
                <w:sz w:val="24"/>
              </w:rPr>
            </w:pPr>
          </w:p>
        </w:tc>
        <w:tc>
          <w:tcPr>
            <w:tcW w:w="1134" w:type="dxa"/>
          </w:tcPr>
          <w:p w14:paraId="53783E86" w14:textId="77777777" w:rsidR="002C2845" w:rsidRPr="002C2845" w:rsidRDefault="002C2845" w:rsidP="002C2845">
            <w:pPr>
              <w:rPr>
                <w:rFonts w:ascii="Calibri Light" w:hAnsi="Calibri Light"/>
                <w:color w:val="000000" w:themeColor="text1"/>
                <w:sz w:val="24"/>
              </w:rPr>
            </w:pPr>
          </w:p>
        </w:tc>
        <w:tc>
          <w:tcPr>
            <w:tcW w:w="2454" w:type="dxa"/>
          </w:tcPr>
          <w:p w14:paraId="47038959" w14:textId="6FB88B3C"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77777777" w:rsidR="002C2845" w:rsidRPr="002C2845" w:rsidRDefault="002C2845" w:rsidP="002C2845">
            <w:pPr>
              <w:rPr>
                <w:rFonts w:ascii="Calibri Light" w:hAnsi="Calibri Light"/>
                <w:color w:val="000000" w:themeColor="text1"/>
                <w:sz w:val="24"/>
              </w:rPr>
            </w:pPr>
          </w:p>
        </w:tc>
        <w:tc>
          <w:tcPr>
            <w:tcW w:w="5487" w:type="dxa"/>
          </w:tcPr>
          <w:p w14:paraId="6D4337E7" w14:textId="77777777" w:rsidR="002C2845" w:rsidRPr="002C2845" w:rsidRDefault="002C2845" w:rsidP="002C2845">
            <w:pPr>
              <w:rPr>
                <w:rFonts w:ascii="Calibri Light" w:hAnsi="Calibri Light"/>
                <w:color w:val="000000" w:themeColor="text1"/>
                <w:sz w:val="24"/>
              </w:rPr>
            </w:pPr>
          </w:p>
        </w:tc>
      </w:tr>
      <w:tr w:rsidR="002C2845" w14:paraId="3A11FF09" w14:textId="77777777" w:rsidTr="002C2845">
        <w:tc>
          <w:tcPr>
            <w:tcW w:w="1088" w:type="dxa"/>
          </w:tcPr>
          <w:p w14:paraId="2537E140" w14:textId="77777777" w:rsidR="002C2845" w:rsidRDefault="002C2845" w:rsidP="002C2845">
            <w:pPr>
              <w:rPr>
                <w:rFonts w:ascii="Calibri Light" w:hAnsi="Calibri Light"/>
                <w:color w:val="000000" w:themeColor="text1"/>
                <w:sz w:val="24"/>
              </w:rPr>
            </w:pPr>
          </w:p>
        </w:tc>
        <w:tc>
          <w:tcPr>
            <w:tcW w:w="1134" w:type="dxa"/>
          </w:tcPr>
          <w:p w14:paraId="6BC917E8" w14:textId="77777777" w:rsidR="002C2845" w:rsidRPr="002C2845" w:rsidRDefault="002C2845" w:rsidP="002C2845">
            <w:pPr>
              <w:rPr>
                <w:rFonts w:ascii="Calibri Light" w:hAnsi="Calibri Light"/>
                <w:color w:val="000000" w:themeColor="text1"/>
                <w:sz w:val="24"/>
              </w:rPr>
            </w:pPr>
          </w:p>
        </w:tc>
        <w:tc>
          <w:tcPr>
            <w:tcW w:w="2454" w:type="dxa"/>
          </w:tcPr>
          <w:p w14:paraId="1CA7204F" w14:textId="5D5707F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77777777" w:rsidR="002C2845" w:rsidRPr="002C2845" w:rsidRDefault="002C2845" w:rsidP="002C2845">
            <w:pPr>
              <w:rPr>
                <w:rFonts w:ascii="Calibri Light" w:hAnsi="Calibri Light"/>
                <w:color w:val="000000" w:themeColor="text1"/>
                <w:sz w:val="24"/>
              </w:rPr>
            </w:pPr>
          </w:p>
        </w:tc>
        <w:tc>
          <w:tcPr>
            <w:tcW w:w="5487" w:type="dxa"/>
          </w:tcPr>
          <w:p w14:paraId="5DDB1DC5" w14:textId="77777777" w:rsidR="002C2845" w:rsidRPr="002C2845" w:rsidRDefault="002C2845" w:rsidP="002C2845">
            <w:pPr>
              <w:rPr>
                <w:rFonts w:ascii="Calibri Light" w:hAnsi="Calibri Light"/>
                <w:color w:val="000000" w:themeColor="text1"/>
                <w:sz w:val="24"/>
              </w:rPr>
            </w:pPr>
            <w:bookmarkStart w:id="63" w:name="_GoBack"/>
            <w:bookmarkEnd w:id="63"/>
          </w:p>
        </w:tc>
      </w:tr>
      <w:tr w:rsidR="002C2845" w14:paraId="2F7C1033" w14:textId="77777777" w:rsidTr="002C2845">
        <w:tc>
          <w:tcPr>
            <w:tcW w:w="1088" w:type="dxa"/>
          </w:tcPr>
          <w:p w14:paraId="34E9E90D" w14:textId="77777777" w:rsidR="002C2845" w:rsidRDefault="002C2845" w:rsidP="002C2845">
            <w:pPr>
              <w:rPr>
                <w:rFonts w:ascii="Calibri Light" w:hAnsi="Calibri Light"/>
                <w:color w:val="000000" w:themeColor="text1"/>
                <w:sz w:val="24"/>
              </w:rPr>
            </w:pPr>
          </w:p>
        </w:tc>
        <w:tc>
          <w:tcPr>
            <w:tcW w:w="1134" w:type="dxa"/>
          </w:tcPr>
          <w:p w14:paraId="0C9E54B8" w14:textId="77777777" w:rsidR="002C2845" w:rsidRPr="002C2845" w:rsidRDefault="002C2845" w:rsidP="002C2845">
            <w:pPr>
              <w:rPr>
                <w:rFonts w:ascii="Calibri Light" w:hAnsi="Calibri Light"/>
                <w:color w:val="000000" w:themeColor="text1"/>
                <w:sz w:val="24"/>
              </w:rPr>
            </w:pPr>
          </w:p>
        </w:tc>
        <w:tc>
          <w:tcPr>
            <w:tcW w:w="2454" w:type="dxa"/>
          </w:tcPr>
          <w:p w14:paraId="3124C4C7" w14:textId="77777777" w:rsidR="002C2845" w:rsidRPr="002C2845" w:rsidRDefault="002C2845" w:rsidP="002C2845">
            <w:pPr>
              <w:rPr>
                <w:rFonts w:ascii="Calibri Light" w:hAnsi="Calibri Light"/>
                <w:color w:val="000000" w:themeColor="text1"/>
                <w:sz w:val="24"/>
              </w:rPr>
            </w:pPr>
          </w:p>
        </w:tc>
        <w:tc>
          <w:tcPr>
            <w:tcW w:w="1320" w:type="dxa"/>
          </w:tcPr>
          <w:p w14:paraId="6A9DC707" w14:textId="77777777" w:rsidR="002C2845" w:rsidRPr="002C2845" w:rsidRDefault="002C2845" w:rsidP="002C2845">
            <w:pPr>
              <w:rPr>
                <w:rFonts w:ascii="Calibri Light" w:hAnsi="Calibri Light"/>
                <w:color w:val="000000" w:themeColor="text1"/>
                <w:sz w:val="24"/>
              </w:rPr>
            </w:pPr>
          </w:p>
        </w:tc>
        <w:tc>
          <w:tcPr>
            <w:tcW w:w="5487" w:type="dxa"/>
          </w:tcPr>
          <w:p w14:paraId="41E95559" w14:textId="77777777" w:rsidR="002C2845" w:rsidRPr="002C2845" w:rsidRDefault="002C2845" w:rsidP="002C2845">
            <w:pPr>
              <w:rPr>
                <w:rFonts w:ascii="Calibri Light" w:hAnsi="Calibri Light"/>
                <w:color w:val="000000" w:themeColor="text1"/>
                <w:sz w:val="24"/>
              </w:rPr>
            </w:pPr>
          </w:p>
        </w:tc>
      </w:tr>
      <w:tr w:rsidR="002C2845" w14:paraId="11F47197" w14:textId="77777777" w:rsidTr="002C2845">
        <w:tc>
          <w:tcPr>
            <w:tcW w:w="1088" w:type="dxa"/>
          </w:tcPr>
          <w:p w14:paraId="58B2B389" w14:textId="77777777" w:rsidR="002C2845" w:rsidRDefault="002C2845" w:rsidP="002C2845">
            <w:pPr>
              <w:rPr>
                <w:rFonts w:ascii="Calibri Light" w:hAnsi="Calibri Light"/>
                <w:color w:val="000000" w:themeColor="text1"/>
                <w:sz w:val="24"/>
              </w:rPr>
            </w:pPr>
          </w:p>
        </w:tc>
        <w:tc>
          <w:tcPr>
            <w:tcW w:w="1134" w:type="dxa"/>
          </w:tcPr>
          <w:p w14:paraId="5A9E6203" w14:textId="77777777" w:rsidR="002C2845" w:rsidRPr="002C2845" w:rsidRDefault="002C2845" w:rsidP="002C2845">
            <w:pPr>
              <w:rPr>
                <w:rFonts w:ascii="Calibri Light" w:hAnsi="Calibri Light"/>
                <w:color w:val="000000" w:themeColor="text1"/>
                <w:sz w:val="24"/>
              </w:rPr>
            </w:pPr>
          </w:p>
        </w:tc>
        <w:tc>
          <w:tcPr>
            <w:tcW w:w="2454" w:type="dxa"/>
          </w:tcPr>
          <w:p w14:paraId="092305BA" w14:textId="77777777" w:rsidR="002C2845" w:rsidRPr="002C2845" w:rsidRDefault="002C2845" w:rsidP="002C2845">
            <w:pPr>
              <w:rPr>
                <w:rFonts w:ascii="Calibri Light" w:hAnsi="Calibri Light"/>
                <w:color w:val="000000" w:themeColor="text1"/>
                <w:sz w:val="24"/>
              </w:rPr>
            </w:pPr>
          </w:p>
        </w:tc>
        <w:tc>
          <w:tcPr>
            <w:tcW w:w="1320" w:type="dxa"/>
          </w:tcPr>
          <w:p w14:paraId="1F9F74FB" w14:textId="77777777" w:rsidR="002C2845" w:rsidRPr="002C2845" w:rsidRDefault="002C2845" w:rsidP="002C2845">
            <w:pPr>
              <w:rPr>
                <w:rFonts w:ascii="Calibri Light" w:hAnsi="Calibri Light"/>
                <w:color w:val="000000" w:themeColor="text1"/>
                <w:sz w:val="24"/>
              </w:rPr>
            </w:pPr>
          </w:p>
        </w:tc>
        <w:tc>
          <w:tcPr>
            <w:tcW w:w="5487" w:type="dxa"/>
          </w:tcPr>
          <w:p w14:paraId="435794CE" w14:textId="77777777" w:rsidR="002C2845" w:rsidRPr="002C2845" w:rsidRDefault="002C2845" w:rsidP="002C2845">
            <w:pPr>
              <w:rPr>
                <w:rFonts w:ascii="Calibri Light" w:hAnsi="Calibri Light"/>
                <w:color w:val="000000" w:themeColor="text1"/>
                <w:sz w:val="24"/>
              </w:rPr>
            </w:pPr>
          </w:p>
        </w:tc>
      </w:tr>
      <w:tr w:rsidR="002C2845" w14:paraId="628BCC1A" w14:textId="77777777" w:rsidTr="002C2845">
        <w:tc>
          <w:tcPr>
            <w:tcW w:w="1088" w:type="dxa"/>
          </w:tcPr>
          <w:p w14:paraId="0BE1AE6F" w14:textId="77777777" w:rsidR="002C2845" w:rsidRDefault="002C2845" w:rsidP="002C2845">
            <w:pPr>
              <w:rPr>
                <w:rFonts w:ascii="Calibri Light" w:hAnsi="Calibri Light"/>
                <w:color w:val="000000" w:themeColor="text1"/>
                <w:sz w:val="24"/>
              </w:rPr>
            </w:pPr>
          </w:p>
        </w:tc>
        <w:tc>
          <w:tcPr>
            <w:tcW w:w="1134" w:type="dxa"/>
          </w:tcPr>
          <w:p w14:paraId="6BED91B8" w14:textId="77777777" w:rsidR="002C2845" w:rsidRPr="002C2845" w:rsidRDefault="002C2845" w:rsidP="002C2845">
            <w:pPr>
              <w:rPr>
                <w:rFonts w:ascii="Calibri Light" w:hAnsi="Calibri Light"/>
                <w:color w:val="000000" w:themeColor="text1"/>
                <w:sz w:val="24"/>
              </w:rPr>
            </w:pPr>
          </w:p>
        </w:tc>
        <w:tc>
          <w:tcPr>
            <w:tcW w:w="2454" w:type="dxa"/>
          </w:tcPr>
          <w:p w14:paraId="13FC1EEE" w14:textId="77777777" w:rsidR="002C2845" w:rsidRPr="002C2845" w:rsidRDefault="002C2845" w:rsidP="002C2845">
            <w:pPr>
              <w:rPr>
                <w:rFonts w:ascii="Calibri Light" w:hAnsi="Calibri Light"/>
                <w:color w:val="000000" w:themeColor="text1"/>
                <w:sz w:val="24"/>
              </w:rPr>
            </w:pPr>
          </w:p>
        </w:tc>
        <w:tc>
          <w:tcPr>
            <w:tcW w:w="1320" w:type="dxa"/>
          </w:tcPr>
          <w:p w14:paraId="4A3B5745" w14:textId="77777777" w:rsidR="002C2845" w:rsidRPr="002C2845" w:rsidRDefault="002C2845" w:rsidP="002C2845">
            <w:pPr>
              <w:rPr>
                <w:rFonts w:ascii="Calibri Light" w:hAnsi="Calibri Light"/>
                <w:color w:val="000000" w:themeColor="text1"/>
                <w:sz w:val="24"/>
              </w:rPr>
            </w:pPr>
          </w:p>
        </w:tc>
        <w:tc>
          <w:tcPr>
            <w:tcW w:w="5487" w:type="dxa"/>
          </w:tcPr>
          <w:p w14:paraId="618FBE7E" w14:textId="77777777" w:rsidR="002C2845" w:rsidRPr="002C2845" w:rsidRDefault="002C2845" w:rsidP="002C2845">
            <w:pPr>
              <w:rPr>
                <w:rFonts w:ascii="Calibri Light" w:hAnsi="Calibri Light"/>
                <w:color w:val="000000" w:themeColor="text1"/>
                <w:sz w:val="24"/>
              </w:rPr>
            </w:pPr>
          </w:p>
        </w:tc>
      </w:tr>
      <w:tr w:rsidR="002C2845" w14:paraId="574DDE33" w14:textId="77777777" w:rsidTr="002C2845">
        <w:tc>
          <w:tcPr>
            <w:tcW w:w="1088" w:type="dxa"/>
          </w:tcPr>
          <w:p w14:paraId="5AB29633" w14:textId="77777777" w:rsidR="002C2845" w:rsidRDefault="002C2845" w:rsidP="002C2845">
            <w:pPr>
              <w:rPr>
                <w:rFonts w:ascii="Calibri Light" w:hAnsi="Calibri Light"/>
                <w:color w:val="000000" w:themeColor="text1"/>
                <w:sz w:val="24"/>
              </w:rPr>
            </w:pPr>
          </w:p>
        </w:tc>
        <w:tc>
          <w:tcPr>
            <w:tcW w:w="1134" w:type="dxa"/>
          </w:tcPr>
          <w:p w14:paraId="10391386" w14:textId="77777777" w:rsidR="002C2845" w:rsidRPr="002C2845" w:rsidRDefault="002C2845" w:rsidP="002C2845">
            <w:pPr>
              <w:rPr>
                <w:rFonts w:ascii="Calibri Light" w:hAnsi="Calibri Light"/>
                <w:color w:val="000000" w:themeColor="text1"/>
                <w:sz w:val="24"/>
              </w:rPr>
            </w:pPr>
          </w:p>
        </w:tc>
        <w:tc>
          <w:tcPr>
            <w:tcW w:w="2454" w:type="dxa"/>
          </w:tcPr>
          <w:p w14:paraId="78AEABDB" w14:textId="77777777" w:rsidR="002C2845" w:rsidRPr="002C2845" w:rsidRDefault="002C2845" w:rsidP="002C2845">
            <w:pPr>
              <w:rPr>
                <w:rFonts w:ascii="Calibri Light" w:hAnsi="Calibri Light"/>
                <w:color w:val="000000" w:themeColor="text1"/>
                <w:sz w:val="24"/>
              </w:rPr>
            </w:pPr>
          </w:p>
        </w:tc>
        <w:tc>
          <w:tcPr>
            <w:tcW w:w="1320" w:type="dxa"/>
          </w:tcPr>
          <w:p w14:paraId="6003E8E4" w14:textId="77777777" w:rsidR="002C2845" w:rsidRPr="002C2845" w:rsidRDefault="002C2845" w:rsidP="002C2845">
            <w:pPr>
              <w:rPr>
                <w:rFonts w:ascii="Calibri Light" w:hAnsi="Calibri Light"/>
                <w:color w:val="000000" w:themeColor="text1"/>
                <w:sz w:val="24"/>
              </w:rPr>
            </w:pPr>
          </w:p>
        </w:tc>
        <w:tc>
          <w:tcPr>
            <w:tcW w:w="5487" w:type="dxa"/>
          </w:tcPr>
          <w:p w14:paraId="110A683E" w14:textId="77777777" w:rsidR="002C2845" w:rsidRPr="002C2845" w:rsidRDefault="002C2845" w:rsidP="002C2845">
            <w:pPr>
              <w:rPr>
                <w:rFonts w:ascii="Calibri Light" w:hAnsi="Calibri Light"/>
                <w:color w:val="000000" w:themeColor="text1"/>
                <w:sz w:val="24"/>
              </w:rPr>
            </w:pPr>
          </w:p>
        </w:tc>
      </w:tr>
    </w:tbl>
    <w:p w14:paraId="55B36AB8" w14:textId="77777777" w:rsidR="003C42DC" w:rsidRPr="003C42DC" w:rsidRDefault="003C42DC" w:rsidP="003C42DC"/>
    <w:p w14:paraId="0C6C04EE" w14:textId="77777777" w:rsidR="0001137D" w:rsidRPr="005D292A" w:rsidRDefault="0001137D" w:rsidP="005D292A">
      <w:pPr>
        <w:spacing w:before="0" w:after="0"/>
        <w:rPr>
          <w:rFonts w:ascii="Calibri Light" w:hAnsi="Calibri Light"/>
          <w:color w:val="000000" w:themeColor="text1"/>
        </w:rPr>
      </w:pPr>
    </w:p>
    <w:sectPr w:rsidR="0001137D" w:rsidRPr="005D292A"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B30100" w:rsidRDefault="00B30100" w:rsidP="00C6554A">
      <w:pPr>
        <w:spacing w:before="0" w:after="0" w:line="240" w:lineRule="auto"/>
      </w:pPr>
      <w:r>
        <w:separator/>
      </w:r>
    </w:p>
  </w:endnote>
  <w:endnote w:type="continuationSeparator" w:id="0">
    <w:p w14:paraId="62D9A2D6" w14:textId="77777777" w:rsidR="00B30100" w:rsidRDefault="00B3010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B30100" w:rsidRPr="00346ABC" w:rsidRDefault="00B30100"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B30100" w:rsidRDefault="00B30100" w:rsidP="00C6554A">
      <w:pPr>
        <w:spacing w:before="0" w:after="0" w:line="240" w:lineRule="auto"/>
      </w:pPr>
      <w:r>
        <w:separator/>
      </w:r>
    </w:p>
  </w:footnote>
  <w:footnote w:type="continuationSeparator" w:id="0">
    <w:p w14:paraId="306FF11F" w14:textId="77777777" w:rsidR="00B30100" w:rsidRDefault="00B3010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303F9"/>
    <w:rsid w:val="001326E0"/>
    <w:rsid w:val="001346E9"/>
    <w:rsid w:val="00136EB6"/>
    <w:rsid w:val="001375F6"/>
    <w:rsid w:val="00144E26"/>
    <w:rsid w:val="00145539"/>
    <w:rsid w:val="00145649"/>
    <w:rsid w:val="001473C6"/>
    <w:rsid w:val="001500D1"/>
    <w:rsid w:val="00152CDB"/>
    <w:rsid w:val="0015395A"/>
    <w:rsid w:val="001716D2"/>
    <w:rsid w:val="00173B9E"/>
    <w:rsid w:val="00176B18"/>
    <w:rsid w:val="00177A30"/>
    <w:rsid w:val="00181FC9"/>
    <w:rsid w:val="00182D5B"/>
    <w:rsid w:val="00184469"/>
    <w:rsid w:val="0018717B"/>
    <w:rsid w:val="0019458D"/>
    <w:rsid w:val="001A6AFD"/>
    <w:rsid w:val="001B00CE"/>
    <w:rsid w:val="001B2EDA"/>
    <w:rsid w:val="001B4F4C"/>
    <w:rsid w:val="001B5215"/>
    <w:rsid w:val="001D34F8"/>
    <w:rsid w:val="001D5421"/>
    <w:rsid w:val="001D69F4"/>
    <w:rsid w:val="001D79C4"/>
    <w:rsid w:val="001E2ED7"/>
    <w:rsid w:val="001E5D63"/>
    <w:rsid w:val="001F3EE1"/>
    <w:rsid w:val="001F5F69"/>
    <w:rsid w:val="002002F4"/>
    <w:rsid w:val="0020382E"/>
    <w:rsid w:val="00204DC9"/>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A4E54"/>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42DC"/>
    <w:rsid w:val="003C5F8B"/>
    <w:rsid w:val="003C6394"/>
    <w:rsid w:val="003C63B8"/>
    <w:rsid w:val="003D11F1"/>
    <w:rsid w:val="003E1028"/>
    <w:rsid w:val="003E61EB"/>
    <w:rsid w:val="003F4329"/>
    <w:rsid w:val="0040029F"/>
    <w:rsid w:val="00403267"/>
    <w:rsid w:val="00410951"/>
    <w:rsid w:val="0041099B"/>
    <w:rsid w:val="00411232"/>
    <w:rsid w:val="0041688D"/>
    <w:rsid w:val="0042087F"/>
    <w:rsid w:val="004225EF"/>
    <w:rsid w:val="004363F1"/>
    <w:rsid w:val="0044197A"/>
    <w:rsid w:val="00446682"/>
    <w:rsid w:val="00450350"/>
    <w:rsid w:val="00451C98"/>
    <w:rsid w:val="00451E26"/>
    <w:rsid w:val="00454663"/>
    <w:rsid w:val="004602CB"/>
    <w:rsid w:val="0046045D"/>
    <w:rsid w:val="0046052C"/>
    <w:rsid w:val="00464CE6"/>
    <w:rsid w:val="0046676D"/>
    <w:rsid w:val="004673B2"/>
    <w:rsid w:val="004757D5"/>
    <w:rsid w:val="004774B7"/>
    <w:rsid w:val="004808A7"/>
    <w:rsid w:val="00492F99"/>
    <w:rsid w:val="00496B41"/>
    <w:rsid w:val="004A21D5"/>
    <w:rsid w:val="004A459F"/>
    <w:rsid w:val="004A6D0E"/>
    <w:rsid w:val="004B5C11"/>
    <w:rsid w:val="004C049F"/>
    <w:rsid w:val="004C3639"/>
    <w:rsid w:val="004D7A81"/>
    <w:rsid w:val="004E11AD"/>
    <w:rsid w:val="004E3768"/>
    <w:rsid w:val="004E58C4"/>
    <w:rsid w:val="004F3D5A"/>
    <w:rsid w:val="004F421E"/>
    <w:rsid w:val="004F6124"/>
    <w:rsid w:val="004F6766"/>
    <w:rsid w:val="004F75F1"/>
    <w:rsid w:val="004F761A"/>
    <w:rsid w:val="005000E2"/>
    <w:rsid w:val="0050625D"/>
    <w:rsid w:val="00511574"/>
    <w:rsid w:val="00512DEC"/>
    <w:rsid w:val="00514506"/>
    <w:rsid w:val="00516E0F"/>
    <w:rsid w:val="005173C4"/>
    <w:rsid w:val="0052240D"/>
    <w:rsid w:val="00525726"/>
    <w:rsid w:val="00526390"/>
    <w:rsid w:val="00532690"/>
    <w:rsid w:val="00533833"/>
    <w:rsid w:val="00534698"/>
    <w:rsid w:val="00540884"/>
    <w:rsid w:val="00540DDF"/>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92A"/>
    <w:rsid w:val="005D3E05"/>
    <w:rsid w:val="005D5960"/>
    <w:rsid w:val="005E0268"/>
    <w:rsid w:val="005E23C9"/>
    <w:rsid w:val="005E2836"/>
    <w:rsid w:val="005E3039"/>
    <w:rsid w:val="005E3517"/>
    <w:rsid w:val="005E3734"/>
    <w:rsid w:val="005E5164"/>
    <w:rsid w:val="005F2F5B"/>
    <w:rsid w:val="005F6DAB"/>
    <w:rsid w:val="005F7252"/>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FA4"/>
    <w:rsid w:val="00724E77"/>
    <w:rsid w:val="00733162"/>
    <w:rsid w:val="00733A21"/>
    <w:rsid w:val="0073618E"/>
    <w:rsid w:val="007367B6"/>
    <w:rsid w:val="00742481"/>
    <w:rsid w:val="0074767E"/>
    <w:rsid w:val="0075187E"/>
    <w:rsid w:val="00752933"/>
    <w:rsid w:val="00756865"/>
    <w:rsid w:val="00756DA4"/>
    <w:rsid w:val="0076118A"/>
    <w:rsid w:val="00761936"/>
    <w:rsid w:val="007657AD"/>
    <w:rsid w:val="0077509E"/>
    <w:rsid w:val="00777EE3"/>
    <w:rsid w:val="00780D64"/>
    <w:rsid w:val="007829D1"/>
    <w:rsid w:val="007959AB"/>
    <w:rsid w:val="007A6F18"/>
    <w:rsid w:val="007A7F9B"/>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6ED7"/>
    <w:rsid w:val="008131A7"/>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5F3"/>
    <w:rsid w:val="00950CFC"/>
    <w:rsid w:val="00953431"/>
    <w:rsid w:val="00953C4B"/>
    <w:rsid w:val="00954786"/>
    <w:rsid w:val="00955D5F"/>
    <w:rsid w:val="00957460"/>
    <w:rsid w:val="0096581B"/>
    <w:rsid w:val="009701A4"/>
    <w:rsid w:val="00971F2E"/>
    <w:rsid w:val="00973112"/>
    <w:rsid w:val="00974571"/>
    <w:rsid w:val="00980B65"/>
    <w:rsid w:val="009851E1"/>
    <w:rsid w:val="009874BF"/>
    <w:rsid w:val="00987AA9"/>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F0E26"/>
    <w:rsid w:val="00A03833"/>
    <w:rsid w:val="00A074CC"/>
    <w:rsid w:val="00A11632"/>
    <w:rsid w:val="00A125CA"/>
    <w:rsid w:val="00A17548"/>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0100"/>
    <w:rsid w:val="00B31EA7"/>
    <w:rsid w:val="00B35DA5"/>
    <w:rsid w:val="00B505C5"/>
    <w:rsid w:val="00B51722"/>
    <w:rsid w:val="00B51D10"/>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D4E2D"/>
    <w:rsid w:val="00BE1BE4"/>
    <w:rsid w:val="00BE2228"/>
    <w:rsid w:val="00BE695C"/>
    <w:rsid w:val="00BF1342"/>
    <w:rsid w:val="00BF14AE"/>
    <w:rsid w:val="00BF2A80"/>
    <w:rsid w:val="00BF2CAD"/>
    <w:rsid w:val="00BF2FE2"/>
    <w:rsid w:val="00BF332F"/>
    <w:rsid w:val="00BF349F"/>
    <w:rsid w:val="00BF5DEF"/>
    <w:rsid w:val="00C024F7"/>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4844"/>
    <w:rsid w:val="00CE5140"/>
    <w:rsid w:val="00CF22E5"/>
    <w:rsid w:val="00D016F5"/>
    <w:rsid w:val="00D022E6"/>
    <w:rsid w:val="00D05062"/>
    <w:rsid w:val="00D10474"/>
    <w:rsid w:val="00D1106D"/>
    <w:rsid w:val="00D17868"/>
    <w:rsid w:val="00D208E7"/>
    <w:rsid w:val="00D2775A"/>
    <w:rsid w:val="00D3333E"/>
    <w:rsid w:val="00D35282"/>
    <w:rsid w:val="00D470E6"/>
    <w:rsid w:val="00D521DF"/>
    <w:rsid w:val="00D52DF9"/>
    <w:rsid w:val="00D64EC1"/>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D31E5"/>
    <w:rsid w:val="00DD3B14"/>
    <w:rsid w:val="00DD474E"/>
    <w:rsid w:val="00DE32D4"/>
    <w:rsid w:val="00DE76EE"/>
    <w:rsid w:val="00DF31E4"/>
    <w:rsid w:val="00E046F4"/>
    <w:rsid w:val="00E12351"/>
    <w:rsid w:val="00E245EA"/>
    <w:rsid w:val="00E354E8"/>
    <w:rsid w:val="00E40C26"/>
    <w:rsid w:val="00E42A60"/>
    <w:rsid w:val="00E43941"/>
    <w:rsid w:val="00E47423"/>
    <w:rsid w:val="00E508BA"/>
    <w:rsid w:val="00E50C72"/>
    <w:rsid w:val="00E50D31"/>
    <w:rsid w:val="00E576B2"/>
    <w:rsid w:val="00E57AFF"/>
    <w:rsid w:val="00E66AAA"/>
    <w:rsid w:val="00E673B3"/>
    <w:rsid w:val="00E7150E"/>
    <w:rsid w:val="00E7456B"/>
    <w:rsid w:val="00E7494E"/>
    <w:rsid w:val="00E777EA"/>
    <w:rsid w:val="00E80B63"/>
    <w:rsid w:val="00E81F1A"/>
    <w:rsid w:val="00E82B09"/>
    <w:rsid w:val="00E84BCF"/>
    <w:rsid w:val="00E93240"/>
    <w:rsid w:val="00E945DD"/>
    <w:rsid w:val="00E959C7"/>
    <w:rsid w:val="00E963AA"/>
    <w:rsid w:val="00EA144A"/>
    <w:rsid w:val="00EA4308"/>
    <w:rsid w:val="00EB0F3E"/>
    <w:rsid w:val="00EB3EA2"/>
    <w:rsid w:val="00EC31EA"/>
    <w:rsid w:val="00EC3675"/>
    <w:rsid w:val="00EC3F4E"/>
    <w:rsid w:val="00EC601F"/>
    <w:rsid w:val="00ED1F7B"/>
    <w:rsid w:val="00ED63DB"/>
    <w:rsid w:val="00ED7C44"/>
    <w:rsid w:val="00EE1B1C"/>
    <w:rsid w:val="00EE321E"/>
    <w:rsid w:val="00EE48C4"/>
    <w:rsid w:val="00EE605D"/>
    <w:rsid w:val="00EF2E11"/>
    <w:rsid w:val="00F005D8"/>
    <w:rsid w:val="00F006E7"/>
    <w:rsid w:val="00F07551"/>
    <w:rsid w:val="00F12366"/>
    <w:rsid w:val="00F14668"/>
    <w:rsid w:val="00F15D8C"/>
    <w:rsid w:val="00F16EAB"/>
    <w:rsid w:val="00F21422"/>
    <w:rsid w:val="00F324D7"/>
    <w:rsid w:val="00F40AF9"/>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42147B-A182-4949-B78A-9FBFFF26B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TotalTime>
  <Pages>32</Pages>
  <Words>6451</Words>
  <Characters>36772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2018-09-26T11:18:00Z</dcterms:created>
  <dcterms:modified xsi:type="dcterms:W3CDTF">2018-09-26T11:18:00Z</dcterms:modified>
</cp:coreProperties>
</file>