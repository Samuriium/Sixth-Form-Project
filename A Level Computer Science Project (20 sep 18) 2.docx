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257793058"/>
        <w:docPartObj>
          <w:docPartGallery w:val="Cover Pages"/>
          <w:docPartUnique/>
        </w:docPartObj>
      </w:sdt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097DC9" w:rsidRPr="008872E0" w:rsidRDefault="00097DC9">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097DC9" w:rsidRPr="008872E0" w:rsidRDefault="00097DC9">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097DC9" w:rsidRPr="008872E0" w:rsidRDefault="00097DC9">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sidRPr="008872E0">
                                      <w:rPr>
                                        <w:rFonts w:ascii="Cinzel" w:hAnsi="Cinzel"/>
                                        <w:color w:val="750A3C" w:themeColor="accent2" w:themeShade="80"/>
                                        <w:sz w:val="28"/>
                                        <w:szCs w:val="44"/>
                                      </w:rPr>
                                      <w:t>Mildenhall College Academy 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l,21600r21600,l216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65dgIAAFYFAAAOAAAAZHJzL2Uyb0RvYy54bWysVN9P2zAQfp+0/8Hy+0jbAY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097DC9" w:rsidRPr="008872E0" w:rsidRDefault="00097DC9">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097DC9" w:rsidRPr="008872E0" w:rsidRDefault="00097DC9">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097DC9" w:rsidRPr="008872E0" w:rsidRDefault="00097DC9">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sidRPr="008872E0">
                                <w:rPr>
                                  <w:rFonts w:ascii="Cinzel" w:hAnsi="Cinzel"/>
                                  <w:color w:val="750A3C" w:themeColor="accent2" w:themeShade="80"/>
                                  <w:sz w:val="28"/>
                                  <w:szCs w:val="44"/>
                                </w:rPr>
                                <w:t>Mildenhall College Academy 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0" w:displacedByCustomXml="prev"/>
    <w:bookmarkEnd w:id="1" w:displacedByCustomXml="prev"/>
    <w:bookmarkEnd w:id="2" w:displacedByCustomXml="prev"/>
    <w:bookmarkEnd w:id="3" w:displacedByCustomXml="prev"/>
    <w:bookmarkEnd w:id="4" w:displacedByCustomXml="prev"/>
    <w:bookmarkStart w:id="5" w:name="_Toc517714814" w:displacedByCustomXml="next"/>
    <w:bookmarkStart w:id="6"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7CEFD6FD" w14:textId="77777777" w:rsidR="00295F1D"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4271861" w:history="1">
            <w:r w:rsidR="00295F1D" w:rsidRPr="00A71928">
              <w:rPr>
                <w:rStyle w:val="Hyperlink"/>
                <w:rFonts w:ascii="Cinzel" w:hAnsi="Cinzel"/>
                <w:noProof/>
              </w:rPr>
              <w:t>ANALYSIS</w:t>
            </w:r>
            <w:r w:rsidR="00295F1D">
              <w:rPr>
                <w:noProof/>
                <w:webHidden/>
              </w:rPr>
              <w:tab/>
            </w:r>
            <w:r w:rsidR="00295F1D">
              <w:rPr>
                <w:noProof/>
                <w:webHidden/>
              </w:rPr>
              <w:fldChar w:fldCharType="begin"/>
            </w:r>
            <w:r w:rsidR="00295F1D">
              <w:rPr>
                <w:noProof/>
                <w:webHidden/>
              </w:rPr>
              <w:instrText xml:space="preserve"> PAGEREF _Toc524271861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8179409"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62" w:history="1">
            <w:r w:rsidR="00295F1D" w:rsidRPr="00A71928">
              <w:rPr>
                <w:rStyle w:val="Hyperlink"/>
                <w:rFonts w:ascii="Cinzel" w:hAnsi="Cinzel"/>
                <w:noProof/>
              </w:rPr>
              <w:t>What is the problem?</w:t>
            </w:r>
            <w:r w:rsidR="00295F1D">
              <w:rPr>
                <w:noProof/>
                <w:webHidden/>
              </w:rPr>
              <w:tab/>
            </w:r>
            <w:r w:rsidR="00295F1D">
              <w:rPr>
                <w:noProof/>
                <w:webHidden/>
              </w:rPr>
              <w:fldChar w:fldCharType="begin"/>
            </w:r>
            <w:r w:rsidR="00295F1D">
              <w:rPr>
                <w:noProof/>
                <w:webHidden/>
              </w:rPr>
              <w:instrText xml:space="preserve"> PAGEREF _Toc524271862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5B96D4F1"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63" w:history="1">
            <w:r w:rsidR="00295F1D" w:rsidRPr="00A71928">
              <w:rPr>
                <w:rStyle w:val="Hyperlink"/>
                <w:rFonts w:ascii="Cinzel" w:hAnsi="Cinzel"/>
                <w:noProof/>
              </w:rPr>
              <w:t>Why is a Computational approach the most amenable?</w:t>
            </w:r>
            <w:r w:rsidR="00295F1D">
              <w:rPr>
                <w:noProof/>
                <w:webHidden/>
              </w:rPr>
              <w:tab/>
            </w:r>
            <w:r w:rsidR="00295F1D">
              <w:rPr>
                <w:noProof/>
                <w:webHidden/>
              </w:rPr>
              <w:fldChar w:fldCharType="begin"/>
            </w:r>
            <w:r w:rsidR="00295F1D">
              <w:rPr>
                <w:noProof/>
                <w:webHidden/>
              </w:rPr>
              <w:instrText xml:space="preserve"> PAGEREF _Toc524271863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473F9D1"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64" w:history="1">
            <w:r w:rsidR="00295F1D" w:rsidRPr="00A71928">
              <w:rPr>
                <w:rStyle w:val="Hyperlink"/>
                <w:rFonts w:ascii="Cinzel" w:hAnsi="Cinzel"/>
                <w:noProof/>
              </w:rPr>
              <w:t>Stakeholders</w:t>
            </w:r>
            <w:r w:rsidR="00295F1D">
              <w:rPr>
                <w:noProof/>
                <w:webHidden/>
              </w:rPr>
              <w:tab/>
            </w:r>
            <w:r w:rsidR="00295F1D">
              <w:rPr>
                <w:noProof/>
                <w:webHidden/>
              </w:rPr>
              <w:fldChar w:fldCharType="begin"/>
            </w:r>
            <w:r w:rsidR="00295F1D">
              <w:rPr>
                <w:noProof/>
                <w:webHidden/>
              </w:rPr>
              <w:instrText xml:space="preserve"> PAGEREF _Toc524271864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20781C97"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68" w:history="1">
            <w:r w:rsidR="00295F1D" w:rsidRPr="00A71928">
              <w:rPr>
                <w:rStyle w:val="Hyperlink"/>
                <w:rFonts w:ascii="Cinzel" w:hAnsi="Cinzel"/>
                <w:noProof/>
              </w:rPr>
              <w:t>Research</w:t>
            </w:r>
            <w:r w:rsidR="00295F1D">
              <w:rPr>
                <w:noProof/>
                <w:webHidden/>
              </w:rPr>
              <w:tab/>
            </w:r>
            <w:r w:rsidR="00295F1D">
              <w:rPr>
                <w:noProof/>
                <w:webHidden/>
              </w:rPr>
              <w:fldChar w:fldCharType="begin"/>
            </w:r>
            <w:r w:rsidR="00295F1D">
              <w:rPr>
                <w:noProof/>
                <w:webHidden/>
              </w:rPr>
              <w:instrText xml:space="preserve"> PAGEREF _Toc524271868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3AEDA38C"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69" w:history="1">
            <w:r w:rsidR="00295F1D" w:rsidRPr="00A71928">
              <w:rPr>
                <w:rStyle w:val="Hyperlink"/>
                <w:rFonts w:ascii="Cinzel" w:hAnsi="Cinzel"/>
                <w:noProof/>
              </w:rPr>
              <w:t>Features of the computational solution</w:t>
            </w:r>
            <w:r w:rsidR="00295F1D">
              <w:rPr>
                <w:noProof/>
                <w:webHidden/>
              </w:rPr>
              <w:tab/>
            </w:r>
            <w:r w:rsidR="00295F1D">
              <w:rPr>
                <w:noProof/>
                <w:webHidden/>
              </w:rPr>
              <w:fldChar w:fldCharType="begin"/>
            </w:r>
            <w:r w:rsidR="00295F1D">
              <w:rPr>
                <w:noProof/>
                <w:webHidden/>
              </w:rPr>
              <w:instrText xml:space="preserve"> PAGEREF _Toc524271869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9A811C4"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70" w:history="1">
            <w:r w:rsidR="00295F1D" w:rsidRPr="00A71928">
              <w:rPr>
                <w:rStyle w:val="Hyperlink"/>
                <w:rFonts w:ascii="Cinzel" w:hAnsi="Cinzel"/>
                <w:noProof/>
              </w:rPr>
              <w:t>Limitations</w:t>
            </w:r>
            <w:r w:rsidR="00295F1D">
              <w:rPr>
                <w:noProof/>
                <w:webHidden/>
              </w:rPr>
              <w:tab/>
            </w:r>
            <w:r w:rsidR="00295F1D">
              <w:rPr>
                <w:noProof/>
                <w:webHidden/>
              </w:rPr>
              <w:fldChar w:fldCharType="begin"/>
            </w:r>
            <w:r w:rsidR="00295F1D">
              <w:rPr>
                <w:noProof/>
                <w:webHidden/>
              </w:rPr>
              <w:instrText xml:space="preserve"> PAGEREF _Toc524271870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FBE7939"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71" w:history="1">
            <w:r w:rsidR="00295F1D" w:rsidRPr="00A71928">
              <w:rPr>
                <w:rStyle w:val="Hyperlink"/>
                <w:rFonts w:ascii="Cinzel" w:hAnsi="Cinzel"/>
                <w:noProof/>
              </w:rPr>
              <w:t>Requirements</w:t>
            </w:r>
            <w:r w:rsidR="00295F1D">
              <w:rPr>
                <w:noProof/>
                <w:webHidden/>
              </w:rPr>
              <w:tab/>
            </w:r>
            <w:r w:rsidR="00295F1D">
              <w:rPr>
                <w:noProof/>
                <w:webHidden/>
              </w:rPr>
              <w:fldChar w:fldCharType="begin"/>
            </w:r>
            <w:r w:rsidR="00295F1D">
              <w:rPr>
                <w:noProof/>
                <w:webHidden/>
              </w:rPr>
              <w:instrText xml:space="preserve"> PAGEREF _Toc524271871 \h </w:instrText>
            </w:r>
            <w:r w:rsidR="00295F1D">
              <w:rPr>
                <w:noProof/>
                <w:webHidden/>
              </w:rPr>
            </w:r>
            <w:r w:rsidR="00295F1D">
              <w:rPr>
                <w:noProof/>
                <w:webHidden/>
              </w:rPr>
              <w:fldChar w:fldCharType="separate"/>
            </w:r>
            <w:r w:rsidR="00295F1D">
              <w:rPr>
                <w:noProof/>
                <w:webHidden/>
              </w:rPr>
              <w:t>- 6 -</w:t>
            </w:r>
            <w:r w:rsidR="00295F1D">
              <w:rPr>
                <w:noProof/>
                <w:webHidden/>
              </w:rPr>
              <w:fldChar w:fldCharType="end"/>
            </w:r>
          </w:hyperlink>
        </w:p>
        <w:p w14:paraId="593D648F"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72" w:history="1">
            <w:r w:rsidR="00295F1D" w:rsidRPr="00A71928">
              <w:rPr>
                <w:rStyle w:val="Hyperlink"/>
                <w:rFonts w:ascii="Cinzel" w:hAnsi="Cinzel"/>
                <w:noProof/>
              </w:rPr>
              <w:t>Success Criteria</w:t>
            </w:r>
            <w:r w:rsidR="00295F1D">
              <w:rPr>
                <w:noProof/>
                <w:webHidden/>
              </w:rPr>
              <w:tab/>
            </w:r>
            <w:r w:rsidR="00295F1D">
              <w:rPr>
                <w:noProof/>
                <w:webHidden/>
              </w:rPr>
              <w:fldChar w:fldCharType="begin"/>
            </w:r>
            <w:r w:rsidR="00295F1D">
              <w:rPr>
                <w:noProof/>
                <w:webHidden/>
              </w:rPr>
              <w:instrText xml:space="preserve"> PAGEREF _Toc524271872 \h </w:instrText>
            </w:r>
            <w:r w:rsidR="00295F1D">
              <w:rPr>
                <w:noProof/>
                <w:webHidden/>
              </w:rPr>
            </w:r>
            <w:r w:rsidR="00295F1D">
              <w:rPr>
                <w:noProof/>
                <w:webHidden/>
              </w:rPr>
              <w:fldChar w:fldCharType="separate"/>
            </w:r>
            <w:r w:rsidR="00295F1D">
              <w:rPr>
                <w:noProof/>
                <w:webHidden/>
              </w:rPr>
              <w:t>- 7 -</w:t>
            </w:r>
            <w:r w:rsidR="00295F1D">
              <w:rPr>
                <w:noProof/>
                <w:webHidden/>
              </w:rPr>
              <w:fldChar w:fldCharType="end"/>
            </w:r>
          </w:hyperlink>
        </w:p>
        <w:p w14:paraId="2347AE86" w14:textId="77777777" w:rsidR="00295F1D" w:rsidRDefault="00097DC9">
          <w:pPr>
            <w:pStyle w:val="TOC1"/>
            <w:tabs>
              <w:tab w:val="right" w:leader="dot" w:pos="8630"/>
            </w:tabs>
            <w:rPr>
              <w:rFonts w:eastAsiaTheme="minorEastAsia"/>
              <w:b w:val="0"/>
              <w:bCs w:val="0"/>
              <w:noProof/>
              <w:color w:val="auto"/>
              <w:lang w:val="en-GB" w:eastAsia="en-GB"/>
            </w:rPr>
          </w:pPr>
          <w:hyperlink w:anchor="_Toc524271873" w:history="1">
            <w:r w:rsidR="00295F1D" w:rsidRPr="00A71928">
              <w:rPr>
                <w:rStyle w:val="Hyperlink"/>
                <w:rFonts w:ascii="Cinzel" w:hAnsi="Cinzel"/>
                <w:noProof/>
              </w:rPr>
              <w:t>DESIGN</w:t>
            </w:r>
            <w:r w:rsidR="00295F1D">
              <w:rPr>
                <w:noProof/>
                <w:webHidden/>
              </w:rPr>
              <w:tab/>
            </w:r>
            <w:r w:rsidR="00295F1D">
              <w:rPr>
                <w:noProof/>
                <w:webHidden/>
              </w:rPr>
              <w:fldChar w:fldCharType="begin"/>
            </w:r>
            <w:r w:rsidR="00295F1D">
              <w:rPr>
                <w:noProof/>
                <w:webHidden/>
              </w:rPr>
              <w:instrText xml:space="preserve"> PAGEREF _Toc524271873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58B6924"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75" w:history="1">
            <w:r w:rsidR="00295F1D" w:rsidRPr="00A71928">
              <w:rPr>
                <w:rStyle w:val="Hyperlink"/>
                <w:rFonts w:ascii="Cinzel" w:hAnsi="Cinzel"/>
                <w:noProof/>
              </w:rPr>
              <w:t>Objectives / modules</w:t>
            </w:r>
            <w:r w:rsidR="00295F1D">
              <w:rPr>
                <w:noProof/>
                <w:webHidden/>
              </w:rPr>
              <w:tab/>
            </w:r>
            <w:r w:rsidR="00295F1D">
              <w:rPr>
                <w:noProof/>
                <w:webHidden/>
              </w:rPr>
              <w:fldChar w:fldCharType="begin"/>
            </w:r>
            <w:r w:rsidR="00295F1D">
              <w:rPr>
                <w:noProof/>
                <w:webHidden/>
              </w:rPr>
              <w:instrText xml:space="preserve"> PAGEREF _Toc524271875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04D693E"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76" w:history="1">
            <w:r w:rsidR="00295F1D" w:rsidRPr="00A71928">
              <w:rPr>
                <w:rStyle w:val="Hyperlink"/>
                <w:rFonts w:ascii="Cinzel" w:hAnsi="Cinzel"/>
                <w:noProof/>
              </w:rPr>
              <w:t>Program Specifications</w:t>
            </w:r>
            <w:r w:rsidR="00295F1D">
              <w:rPr>
                <w:noProof/>
                <w:webHidden/>
              </w:rPr>
              <w:tab/>
            </w:r>
            <w:r w:rsidR="00295F1D">
              <w:rPr>
                <w:noProof/>
                <w:webHidden/>
              </w:rPr>
              <w:fldChar w:fldCharType="begin"/>
            </w:r>
            <w:r w:rsidR="00295F1D">
              <w:rPr>
                <w:noProof/>
                <w:webHidden/>
              </w:rPr>
              <w:instrText xml:space="preserve"> PAGEREF _Toc524271876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04CB16DD"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77" w:history="1">
            <w:r w:rsidR="00295F1D" w:rsidRPr="00A71928">
              <w:rPr>
                <w:rStyle w:val="Hyperlink"/>
                <w:rFonts w:ascii="Cinzel" w:hAnsi="Cinzel"/>
                <w:noProof/>
              </w:rPr>
              <w:t>Solution Structure: Top-Down Design</w:t>
            </w:r>
            <w:r w:rsidR="00295F1D">
              <w:rPr>
                <w:noProof/>
                <w:webHidden/>
              </w:rPr>
              <w:tab/>
            </w:r>
            <w:r w:rsidR="00295F1D">
              <w:rPr>
                <w:noProof/>
                <w:webHidden/>
              </w:rPr>
              <w:fldChar w:fldCharType="begin"/>
            </w:r>
            <w:r w:rsidR="00295F1D">
              <w:rPr>
                <w:noProof/>
                <w:webHidden/>
              </w:rPr>
              <w:instrText xml:space="preserve"> PAGEREF _Toc524271877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69B0596"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79" w:history="1">
            <w:r w:rsidR="00295F1D" w:rsidRPr="00A71928">
              <w:rPr>
                <w:rStyle w:val="Hyperlink"/>
                <w:rFonts w:ascii="Cinzel" w:hAnsi="Cinzel"/>
                <w:noProof/>
              </w:rPr>
              <w:t>Smaller computational solutuions</w:t>
            </w:r>
            <w:r w:rsidR="00295F1D">
              <w:rPr>
                <w:noProof/>
                <w:webHidden/>
              </w:rPr>
              <w:tab/>
            </w:r>
            <w:r w:rsidR="00295F1D">
              <w:rPr>
                <w:noProof/>
                <w:webHidden/>
              </w:rPr>
              <w:fldChar w:fldCharType="begin"/>
            </w:r>
            <w:r w:rsidR="00295F1D">
              <w:rPr>
                <w:noProof/>
                <w:webHidden/>
              </w:rPr>
              <w:instrText xml:space="preserve"> PAGEREF _Toc524271879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43229D3"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80" w:history="1">
            <w:r w:rsidR="00295F1D" w:rsidRPr="00A71928">
              <w:rPr>
                <w:rStyle w:val="Hyperlink"/>
                <w:rFonts w:ascii="Cinzel" w:hAnsi="Cinzel"/>
                <w:noProof/>
              </w:rPr>
              <w:t>Alogorithms</w:t>
            </w:r>
            <w:r w:rsidR="00295F1D">
              <w:rPr>
                <w:noProof/>
                <w:webHidden/>
              </w:rPr>
              <w:tab/>
            </w:r>
            <w:r w:rsidR="00295F1D">
              <w:rPr>
                <w:noProof/>
                <w:webHidden/>
              </w:rPr>
              <w:fldChar w:fldCharType="begin"/>
            </w:r>
            <w:r w:rsidR="00295F1D">
              <w:rPr>
                <w:noProof/>
                <w:webHidden/>
              </w:rPr>
              <w:instrText xml:space="preserve"> PAGEREF _Toc524271880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62AF6F0D"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82" w:history="1">
            <w:r w:rsidR="00295F1D" w:rsidRPr="00A71928">
              <w:rPr>
                <w:rStyle w:val="Hyperlink"/>
                <w:rFonts w:ascii="Cinzel" w:hAnsi="Cinzel"/>
                <w:noProof/>
              </w:rPr>
              <w:t>Usability features</w:t>
            </w:r>
            <w:r w:rsidR="00295F1D">
              <w:rPr>
                <w:noProof/>
                <w:webHidden/>
              </w:rPr>
              <w:tab/>
            </w:r>
            <w:r w:rsidR="00295F1D">
              <w:rPr>
                <w:noProof/>
                <w:webHidden/>
              </w:rPr>
              <w:fldChar w:fldCharType="begin"/>
            </w:r>
            <w:r w:rsidR="00295F1D">
              <w:rPr>
                <w:noProof/>
                <w:webHidden/>
              </w:rPr>
              <w:instrText xml:space="preserve"> PAGEREF _Toc524271882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751F561A"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84" w:history="1">
            <w:r w:rsidR="00295F1D" w:rsidRPr="00A71928">
              <w:rPr>
                <w:rStyle w:val="Hyperlink"/>
                <w:rFonts w:ascii="Cinzel" w:hAnsi="Cinzel"/>
                <w:noProof/>
              </w:rPr>
              <w:t>Key variables, data structures and classes</w:t>
            </w:r>
            <w:r w:rsidR="00295F1D">
              <w:rPr>
                <w:noProof/>
                <w:webHidden/>
              </w:rPr>
              <w:tab/>
            </w:r>
            <w:r w:rsidR="00295F1D">
              <w:rPr>
                <w:noProof/>
                <w:webHidden/>
              </w:rPr>
              <w:fldChar w:fldCharType="begin"/>
            </w:r>
            <w:r w:rsidR="00295F1D">
              <w:rPr>
                <w:noProof/>
                <w:webHidden/>
              </w:rPr>
              <w:instrText xml:space="preserve"> PAGEREF _Toc524271884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30601718"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86" w:history="1">
            <w:r w:rsidR="00295F1D" w:rsidRPr="00A71928">
              <w:rPr>
                <w:rStyle w:val="Hyperlink"/>
                <w:rFonts w:ascii="Cinzel" w:hAnsi="Cinzel"/>
                <w:noProof/>
              </w:rPr>
              <w:t>the test data used in the Iterative development</w:t>
            </w:r>
            <w:r w:rsidR="00295F1D">
              <w:rPr>
                <w:noProof/>
                <w:webHidden/>
              </w:rPr>
              <w:tab/>
            </w:r>
            <w:r w:rsidR="00295F1D">
              <w:rPr>
                <w:noProof/>
                <w:webHidden/>
              </w:rPr>
              <w:fldChar w:fldCharType="begin"/>
            </w:r>
            <w:r w:rsidR="00295F1D">
              <w:rPr>
                <w:noProof/>
                <w:webHidden/>
              </w:rPr>
              <w:instrText xml:space="preserve"> PAGEREF _Toc524271886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162B700"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87" w:history="1">
            <w:r w:rsidR="00295F1D" w:rsidRPr="00A71928">
              <w:rPr>
                <w:rStyle w:val="Hyperlink"/>
                <w:rFonts w:ascii="Cinzel" w:hAnsi="Cinzel"/>
                <w:noProof/>
              </w:rPr>
              <w:t>further data to be used in post development stage</w:t>
            </w:r>
            <w:r w:rsidR="00295F1D">
              <w:rPr>
                <w:noProof/>
                <w:webHidden/>
              </w:rPr>
              <w:tab/>
            </w:r>
            <w:r w:rsidR="00295F1D">
              <w:rPr>
                <w:noProof/>
                <w:webHidden/>
              </w:rPr>
              <w:fldChar w:fldCharType="begin"/>
            </w:r>
            <w:r w:rsidR="00295F1D">
              <w:rPr>
                <w:noProof/>
                <w:webHidden/>
              </w:rPr>
              <w:instrText xml:space="preserve"> PAGEREF _Toc524271887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3137F8C" w14:textId="77777777" w:rsidR="00295F1D" w:rsidRDefault="00097DC9">
          <w:pPr>
            <w:pStyle w:val="TOC1"/>
            <w:tabs>
              <w:tab w:val="right" w:leader="dot" w:pos="8630"/>
            </w:tabs>
            <w:rPr>
              <w:rFonts w:eastAsiaTheme="minorEastAsia"/>
              <w:b w:val="0"/>
              <w:bCs w:val="0"/>
              <w:noProof/>
              <w:color w:val="auto"/>
              <w:lang w:val="en-GB" w:eastAsia="en-GB"/>
            </w:rPr>
          </w:pPr>
          <w:hyperlink w:anchor="_Toc524271888" w:history="1">
            <w:r w:rsidR="00295F1D" w:rsidRPr="00A71928">
              <w:rPr>
                <w:rStyle w:val="Hyperlink"/>
                <w:rFonts w:ascii="Cinzel" w:hAnsi="Cinzel"/>
                <w:noProof/>
              </w:rPr>
              <w:t>SOLUTION DESIGN</w:t>
            </w:r>
            <w:r w:rsidR="00295F1D">
              <w:rPr>
                <w:noProof/>
                <w:webHidden/>
              </w:rPr>
              <w:tab/>
            </w:r>
            <w:r w:rsidR="00295F1D">
              <w:rPr>
                <w:noProof/>
                <w:webHidden/>
              </w:rPr>
              <w:fldChar w:fldCharType="begin"/>
            </w:r>
            <w:r w:rsidR="00295F1D">
              <w:rPr>
                <w:noProof/>
                <w:webHidden/>
              </w:rPr>
              <w:instrText xml:space="preserve"> PAGEREF _Toc524271888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E110423" w14:textId="77777777" w:rsidR="00295F1D" w:rsidRDefault="00097DC9">
          <w:pPr>
            <w:pStyle w:val="TOC2"/>
            <w:tabs>
              <w:tab w:val="right" w:leader="dot" w:pos="8630"/>
            </w:tabs>
            <w:rPr>
              <w:rFonts w:eastAsiaTheme="minorEastAsia"/>
              <w:b w:val="0"/>
              <w:bCs w:val="0"/>
              <w:noProof/>
              <w:color w:val="auto"/>
              <w:sz w:val="24"/>
              <w:szCs w:val="24"/>
              <w:lang w:val="en-GB" w:eastAsia="en-GB"/>
            </w:rPr>
          </w:pPr>
          <w:hyperlink w:anchor="_Toc524271889" w:history="1">
            <w:r w:rsidR="00295F1D" w:rsidRPr="00A71928">
              <w:rPr>
                <w:rStyle w:val="Hyperlink"/>
                <w:rFonts w:ascii="Cinzel" w:hAnsi="Cinzel"/>
                <w:noProof/>
              </w:rPr>
              <w:t>software requrements</w:t>
            </w:r>
            <w:r w:rsidR="00295F1D">
              <w:rPr>
                <w:noProof/>
                <w:webHidden/>
              </w:rPr>
              <w:tab/>
            </w:r>
            <w:r w:rsidR="00295F1D">
              <w:rPr>
                <w:noProof/>
                <w:webHidden/>
              </w:rPr>
              <w:fldChar w:fldCharType="begin"/>
            </w:r>
            <w:r w:rsidR="00295F1D">
              <w:rPr>
                <w:noProof/>
                <w:webHidden/>
              </w:rPr>
              <w:instrText xml:space="preserve"> PAGEREF _Toc524271889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691BC4FB" w14:textId="3189ADBA" w:rsidR="002E0A38" w:rsidRDefault="002E0A38">
          <w:r>
            <w:rPr>
              <w:b/>
              <w:bCs/>
              <w:noProof/>
            </w:rPr>
            <w:fldChar w:fldCharType="end"/>
          </w:r>
        </w:p>
      </w:sdtContent>
    </w:sdt>
    <w:p w14:paraId="298C7881" w14:textId="60519D13" w:rsidR="002E0A38" w:rsidRDefault="002E0A38">
      <w:pPr>
        <w:rPr>
          <w:rFonts w:ascii="Cinzel" w:hAnsi="Cinzel"/>
          <w:b/>
          <w:color w:val="750A3C" w:themeColor="accent2" w:themeShade="80"/>
        </w:rPr>
      </w:pPr>
    </w:p>
    <w:p w14:paraId="02941E78" w14:textId="77777777" w:rsidR="00E508BA" w:rsidRDefault="00E508BA">
      <w:pPr>
        <w:rPr>
          <w:rFonts w:ascii="Cinzel" w:eastAsiaTheme="majorEastAsia" w:hAnsi="Cinzel" w:cstheme="majorBidi"/>
          <w:b/>
          <w:color w:val="750A3C" w:themeColor="accent2" w:themeShade="80"/>
          <w:sz w:val="32"/>
        </w:rPr>
        <w:sectPr w:rsidR="00E508BA" w:rsidSect="00346ABC">
          <w:pgSz w:w="12240" w:h="15840"/>
          <w:pgMar w:top="1728" w:right="1800" w:bottom="1440" w:left="1800" w:header="720" w:footer="720" w:gutter="0"/>
          <w:pgNumType w:fmt="numberInDash" w:start="1"/>
          <w:cols w:space="720"/>
          <w:titlePg/>
          <w:docGrid w:linePitch="360"/>
        </w:sectPr>
      </w:pPr>
    </w:p>
    <w:p w14:paraId="45F6D91C" w14:textId="0A6DC1DF" w:rsidR="00E963AA" w:rsidRDefault="00E963AA" w:rsidP="00E963AA">
      <w:pPr>
        <w:pStyle w:val="Heading1"/>
        <w:spacing w:before="0"/>
        <w:rPr>
          <w:rFonts w:ascii="Cinzel" w:hAnsi="Cinzel"/>
          <w:b/>
          <w:color w:val="750A3C" w:themeColor="accent2" w:themeShade="80"/>
        </w:rPr>
      </w:pPr>
      <w:bookmarkStart w:id="7" w:name="_Toc52427186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7"/>
    </w:p>
    <w:p w14:paraId="29F3DE2A" w14:textId="77777777" w:rsidR="00E963AA" w:rsidRPr="00E7456B" w:rsidRDefault="00E963AA" w:rsidP="00E963AA">
      <w:pPr>
        <w:pStyle w:val="Heading2"/>
        <w:spacing w:before="0"/>
        <w:rPr>
          <w:rFonts w:ascii="Cinzel" w:hAnsi="Cinzel"/>
          <w:color w:val="750A3C" w:themeColor="accent2" w:themeShade="80"/>
        </w:rPr>
      </w:pPr>
      <w:bookmarkStart w:id="8" w:name="_Toc524271862"/>
      <w:r w:rsidRPr="00E7456B">
        <w:rPr>
          <w:rFonts w:ascii="Cinzel" w:hAnsi="Cinzel"/>
          <w:color w:val="750A3C" w:themeColor="accent2" w:themeShade="80"/>
        </w:rPr>
        <w:t>What is the problem?</w:t>
      </w:r>
      <w:bookmarkEnd w:id="8"/>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at a later date.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427A7507" w:rsidR="00E963AA" w:rsidRPr="00E7456B" w:rsidRDefault="007F0B56" w:rsidP="00E963AA">
      <w:pPr>
        <w:pStyle w:val="Heading2"/>
        <w:spacing w:before="0"/>
        <w:rPr>
          <w:rFonts w:ascii="Cinzel" w:hAnsi="Cinzel"/>
          <w:color w:val="750A3C" w:themeColor="accent2" w:themeShade="80"/>
        </w:rPr>
      </w:pPr>
      <w:bookmarkStart w:id="9" w:name="_Toc52427186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Pr>
          <w:rFonts w:ascii="Cinzel" w:hAnsi="Cinzel"/>
          <w:color w:val="750A3C" w:themeColor="accent2" w:themeShade="80"/>
        </w:rPr>
        <w:t>approach the most amenable?</w:t>
      </w:r>
      <w:bookmarkEnd w:id="9"/>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a particular attribute</w:t>
      </w:r>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in order to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visualise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0" w:name="_Toc524271864"/>
      <w:r w:rsidRPr="00E7456B">
        <w:rPr>
          <w:rFonts w:ascii="Cinzel" w:hAnsi="Cinzel"/>
          <w:color w:val="750A3C" w:themeColor="accent2" w:themeShade="80"/>
        </w:rPr>
        <w:t>Stakeholders</w:t>
      </w:r>
      <w:bookmarkEnd w:id="10"/>
      <w:bookmarkEnd w:id="5"/>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1" w:name="_Toc519497686"/>
      <w:bookmarkStart w:id="12" w:name="_Toc519502444"/>
      <w:bookmarkStart w:id="13" w:name="_Toc520120579"/>
      <w:bookmarkStart w:id="14" w:name="_Toc524271865"/>
      <w:bookmarkStart w:id="15"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Frontex.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r w:rsidR="005623E6" w:rsidRPr="00D016F5">
        <w:rPr>
          <w:rFonts w:ascii="Calibri Light" w:hAnsi="Calibri Light" w:cs="Calibri"/>
          <w:color w:val="000000" w:themeColor="text1"/>
          <w:szCs w:val="22"/>
        </w:rPr>
        <w:t>Eng On</w:t>
      </w:r>
      <w:bookmarkEnd w:id="11"/>
      <w:bookmarkEnd w:id="12"/>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3"/>
      <w:bookmarkEnd w:id="14"/>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6" w:name="_Toc519497687"/>
      <w:bookmarkStart w:id="17" w:name="_Toc519502445"/>
      <w:bookmarkStart w:id="18" w:name="_Toc520120580"/>
      <w:bookmarkStart w:id="19" w:name="_Toc52427186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0" w:name="_Toc517714492"/>
      <w:bookmarkStart w:id="21" w:name="_Toc517714816"/>
      <w:bookmarkStart w:id="22" w:name="_Toc517872216"/>
      <w:bookmarkEnd w:id="16"/>
      <w:bookmarkEnd w:id="17"/>
      <w:bookmarkEnd w:id="18"/>
      <w:bookmarkEnd w:id="19"/>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3" w:name="_Toc519497688"/>
      <w:bookmarkStart w:id="24" w:name="_Toc519502446"/>
      <w:bookmarkStart w:id="25" w:name="_Toc520120581"/>
      <w:bookmarkStart w:id="26" w:name="_Toc52427186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0"/>
      <w:bookmarkEnd w:id="21"/>
      <w:bookmarkEnd w:id="22"/>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5"/>
      <w:bookmarkEnd w:id="23"/>
      <w:bookmarkEnd w:id="24"/>
      <w:bookmarkEnd w:id="25"/>
      <w:bookmarkEnd w:id="26"/>
      <w:r w:rsidR="00E777EA" w:rsidRPr="00D016F5">
        <w:rPr>
          <w:rFonts w:ascii="Calibri Light" w:hAnsi="Calibri Light"/>
          <w:color w:val="000000" w:themeColor="text1"/>
          <w:szCs w:val="22"/>
        </w:rPr>
        <w:t xml:space="preserve"> </w:t>
      </w:r>
      <w:bookmarkStart w:id="27"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28" w:name="_Toc52427186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27"/>
      <w:bookmarkEnd w:id="28"/>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55814EB8" w14:textId="4BE51EED" w:rsidR="00E93240" w:rsidRPr="0025150D" w:rsidRDefault="0025150D" w:rsidP="00256BF5">
      <w:pPr>
        <w:spacing w:before="0" w:after="0"/>
        <w:rPr>
          <w:rFonts w:ascii="Calibri Light" w:hAnsi="Calibri Light" w:cs="Calibri"/>
          <w:color w:val="FF0000"/>
          <w:sz w:val="32"/>
        </w:rPr>
      </w:pPr>
      <w:r w:rsidRPr="0025150D">
        <w:rPr>
          <w:rFonts w:ascii="Calibri Light" w:hAnsi="Calibri Light" w:cs="Calibri"/>
          <w:color w:val="FF0000"/>
          <w:sz w:val="32"/>
        </w:rPr>
        <w:t>*Insert screenshot of completed questionnaire*</w:t>
      </w: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3FB52DDB" w:rsidR="00742481" w:rsidRPr="00D016F5" w:rsidRDefault="009C66A3"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Google Maps and OpenStreetMap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OpenStreetMap</w:t>
      </w:r>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OpenStreetMap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similar to Excel, but deals with databases more, allowing search queries and to sort/filter records. </w:t>
      </w:r>
      <w:r w:rsidR="00693B0D" w:rsidRPr="00D016F5">
        <w:rPr>
          <w:rFonts w:ascii="Calibri Light" w:hAnsi="Calibri Light" w:cs="Calibri"/>
          <w:color w:val="000000" w:themeColor="text1"/>
          <w:sz w:val="24"/>
        </w:rPr>
        <w:t xml:space="preserve">phpMyAdmin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phpMyAdmin, giving 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phpMyAdmin</w:t>
      </w:r>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097DC9"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097DC9"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097DC9"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097DC9"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097DC9"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29"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57386A79" w:rsidR="00973112" w:rsidRPr="006108A8" w:rsidRDefault="006108A8" w:rsidP="0076118A">
      <w:pPr>
        <w:pStyle w:val="Heading2"/>
        <w:spacing w:before="0"/>
        <w:rPr>
          <w:rFonts w:ascii="Cinzel" w:hAnsi="Cinzel"/>
          <w:color w:val="750A3C" w:themeColor="accent2" w:themeShade="80"/>
          <w:szCs w:val="24"/>
        </w:rPr>
      </w:pPr>
      <w:bookmarkStart w:id="30" w:name="_Toc52427186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eatures of the computational solution</w:t>
      </w:r>
      <w:bookmarkEnd w:id="29"/>
      <w:bookmarkEnd w:id="30"/>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the data inputted for a particular date,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1" w:name="_Toc517714822"/>
      <w:bookmarkStart w:id="32" w:name="_Toc524271870"/>
      <w:r>
        <w:rPr>
          <w:rFonts w:ascii="Cinzel" w:hAnsi="Cinzel"/>
          <w:color w:val="750A3C" w:themeColor="accent2" w:themeShade="80"/>
        </w:rPr>
        <w:t>L</w:t>
      </w:r>
      <w:r w:rsidR="00973112">
        <w:rPr>
          <w:rFonts w:ascii="Cinzel" w:hAnsi="Cinzel"/>
          <w:color w:val="750A3C" w:themeColor="accent2" w:themeShade="80"/>
        </w:rPr>
        <w:t>imitations</w:t>
      </w:r>
      <w:bookmarkEnd w:id="31"/>
      <w:bookmarkEnd w:id="32"/>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one of which is that my client has a busy 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wanted their program on iOS and in the near future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 xml:space="preserve">rder to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phpMyAdmin.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My client only wants the solution to work for him, meaning that having a log-in section would seem pointless and not really benefit them because it is for one user. However, if in the near future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in order to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5DB89F2"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3" w:name="_Toc517714824"/>
      <w:bookmarkStart w:id="34" w:name="_Toc524271871"/>
      <w:r>
        <w:rPr>
          <w:rFonts w:ascii="Cinzel" w:hAnsi="Cinzel"/>
          <w:color w:val="750A3C" w:themeColor="accent2" w:themeShade="80"/>
        </w:rPr>
        <w:t>Re</w:t>
      </w:r>
      <w:r w:rsidR="00973112">
        <w:rPr>
          <w:rFonts w:ascii="Cinzel" w:hAnsi="Cinzel"/>
          <w:color w:val="750A3C" w:themeColor="accent2" w:themeShade="80"/>
        </w:rPr>
        <w:t>quirements</w:t>
      </w:r>
      <w:bookmarkEnd w:id="33"/>
      <w:bookmarkEnd w:id="34"/>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r w:rsidR="00DD474E" w:rsidRPr="00D016F5">
        <w:rPr>
          <w:rFonts w:ascii="Calibri Light" w:hAnsi="Calibri Light" w:cs="Calibri"/>
          <w:color w:val="000000" w:themeColor="text1"/>
          <w:sz w:val="24"/>
        </w:rPr>
        <w:t>have the ability to</w:t>
      </w:r>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The client can have the option to print the table of data, 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5" w:name="_Toc517714826"/>
      <w:bookmarkStart w:id="36" w:name="_Toc524271872"/>
      <w:r>
        <w:rPr>
          <w:rFonts w:ascii="Cinzel" w:hAnsi="Cinzel"/>
          <w:color w:val="750A3C" w:themeColor="accent2" w:themeShade="80"/>
        </w:rPr>
        <w:t>Success C</w:t>
      </w:r>
      <w:r w:rsidR="00973112">
        <w:rPr>
          <w:rFonts w:ascii="Cinzel" w:hAnsi="Cinzel"/>
          <w:color w:val="750A3C" w:themeColor="accent2" w:themeShade="80"/>
        </w:rPr>
        <w:t>riteria</w:t>
      </w:r>
      <w:bookmarkEnd w:id="35"/>
      <w:bookmarkEnd w:id="36"/>
      <w:r w:rsidR="00973112">
        <w:rPr>
          <w:rFonts w:ascii="Cinzel" w:hAnsi="Cinzel"/>
          <w:color w:val="750A3C" w:themeColor="accent2" w:themeShade="80"/>
        </w:rPr>
        <w:t xml:space="preserve"> </w:t>
      </w:r>
    </w:p>
    <w:bookmarkEnd w:id="6"/>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37" w:name="_Toc524271873"/>
      <w:r>
        <w:rPr>
          <w:rFonts w:ascii="Cinzel" w:hAnsi="Cinzel"/>
          <w:b/>
          <w:color w:val="750A3C" w:themeColor="accent2" w:themeShade="80"/>
        </w:rPr>
        <w:t>D</w:t>
      </w:r>
      <w:r w:rsidR="004774B7">
        <w:rPr>
          <w:rFonts w:ascii="Cinzel" w:hAnsi="Cinzel"/>
          <w:b/>
          <w:color w:val="750A3C" w:themeColor="accent2" w:themeShade="80"/>
        </w:rPr>
        <w:t>ESIGN</w:t>
      </w:r>
      <w:bookmarkEnd w:id="37"/>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38" w:name="_Toc519497695"/>
      <w:bookmarkStart w:id="39" w:name="_Toc519502453"/>
      <w:bookmarkStart w:id="40" w:name="_Toc520120588"/>
      <w:bookmarkStart w:id="41" w:name="_Toc524271874"/>
      <w:r w:rsidRPr="00B935D6">
        <w:rPr>
          <w:rStyle w:val="normaltextrun"/>
          <w:rFonts w:ascii="Calibri Light" w:hAnsi="Calibri Light" w:cs="Calibri"/>
          <w:color w:val="000000" w:themeColor="text1"/>
          <w:szCs w:val="22"/>
          <w:shd w:val="clear" w:color="auto" w:fill="FFFFFF"/>
        </w:rPr>
        <w:t>In order to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38"/>
      <w:bookmarkEnd w:id="39"/>
      <w:bookmarkEnd w:id="40"/>
      <w:bookmarkEnd w:id="41"/>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2" w:name="_Toc524271877"/>
      <w:r>
        <w:rPr>
          <w:rFonts w:ascii="Cinzel" w:hAnsi="Cinzel"/>
          <w:color w:val="750A3C" w:themeColor="accent2" w:themeShade="80"/>
        </w:rPr>
        <w:t>Top-Down Design</w:t>
      </w:r>
      <w:bookmarkStart w:id="43" w:name="_Toc519497697"/>
      <w:bookmarkStart w:id="44" w:name="_Toc519502455"/>
      <w:bookmarkEnd w:id="42"/>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5" w:name="_Toc520120592"/>
      <w:bookmarkStart w:id="46" w:name="_Toc524271878"/>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3"/>
      <w:bookmarkEnd w:id="44"/>
      <w:bookmarkEnd w:id="45"/>
      <w:bookmarkEnd w:id="46"/>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47" w:name="_Toc524271875"/>
      <w:r>
        <w:rPr>
          <w:rFonts w:ascii="Cinzel" w:hAnsi="Cinzel"/>
          <w:color w:val="750A3C" w:themeColor="accent2" w:themeShade="80"/>
        </w:rPr>
        <w:t>Objectives / modules</w:t>
      </w:r>
      <w:bookmarkEnd w:id="47"/>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colours,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11D29D6E" w14:textId="790D941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48F5D3B3" w14:textId="5BF7152E" w:rsidR="00BA3D60" w:rsidRDefault="00BA3D6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74D05BEE" w14:textId="77777777" w:rsidR="00BA3D60" w:rsidRPr="00BA3D60" w:rsidRDefault="00BA3D60" w:rsidP="008801C3">
      <w:pPr>
        <w:spacing w:before="0" w:after="0"/>
        <w:ind w:left="720"/>
        <w:rPr>
          <w:rFonts w:ascii="Calibri Light" w:hAnsi="Calibri Light"/>
          <w:color w:val="000000" w:themeColor="text1"/>
          <w:sz w:val="24"/>
          <w:u w:val="single"/>
        </w:rPr>
      </w:pPr>
    </w:p>
    <w:p w14:paraId="425A5244" w14:textId="7D07718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Data Structure</w:t>
      </w:r>
      <w:r w:rsidR="00003A7E">
        <w:rPr>
          <w:rFonts w:ascii="Calibri Light" w:hAnsi="Calibri Light"/>
          <w:color w:val="000000" w:themeColor="text1"/>
          <w:sz w:val="24"/>
          <w:u w:val="single"/>
        </w:rPr>
        <w:t>:</w:t>
      </w:r>
    </w:p>
    <w:p w14:paraId="219AF288" w14:textId="77777777" w:rsidR="007A7F9B" w:rsidRPr="007A7F9B" w:rsidRDefault="007A7F9B" w:rsidP="007A7F9B">
      <w:pPr>
        <w:pStyle w:val="ListParagraph"/>
        <w:numPr>
          <w:ilvl w:val="0"/>
          <w:numId w:val="35"/>
        </w:numPr>
        <w:spacing w:before="0" w:after="0"/>
        <w:rPr>
          <w:rFonts w:ascii="Calibri Light" w:hAnsi="Calibri Light"/>
          <w:color w:val="000000" w:themeColor="text1"/>
          <w:sz w:val="24"/>
        </w:rPr>
      </w:pP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particular mission.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particular mission. Once completed, they can click the submit button; if there are empty fields or fields with an invalid data type then the user will be alerted and needing to fix this before proceeding. The data will be sent to the database on phpMyAdmin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at a later date. For this project, I will use phpMyAdmin to store data in multiple tables, linked together via a primary key (missionNumber).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77777777" w:rsidR="009851E1" w:rsidRPr="005173C4"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w:t>
      </w:r>
      <w:r>
        <w:rPr>
          <w:rFonts w:ascii="Calibri Light" w:hAnsi="Calibri Light"/>
          <w:color w:val="000000" w:themeColor="text1"/>
          <w:sz w:val="24"/>
        </w:rPr>
        <w:t>able</w:t>
      </w:r>
      <w:r>
        <w:rPr>
          <w:rFonts w:ascii="Calibri Light" w:hAnsi="Calibri Light"/>
          <w:color w:val="000000" w:themeColor="text1"/>
          <w:sz w:val="24"/>
        </w:rPr>
        <w:t xml:space="preserve"> called ‘mission</w:t>
      </w:r>
      <w:r>
        <w:rPr>
          <w:rFonts w:ascii="Calibri Light" w:hAnsi="Calibri Light"/>
          <w:color w:val="000000" w:themeColor="text1"/>
          <w:sz w:val="24"/>
        </w:rPr>
        <w:t>_table</w:t>
      </w:r>
      <w:r>
        <w:rPr>
          <w:rFonts w:ascii="Calibri Light" w:hAnsi="Calibri Light"/>
          <w:color w:val="000000" w:themeColor="text1"/>
          <w:sz w:val="24"/>
        </w:rPr>
        <w:t xml:space="preserve">’ </w:t>
      </w:r>
      <w:r>
        <w:rPr>
          <w:rFonts w:ascii="Calibri Light" w:hAnsi="Calibri Light"/>
          <w:color w:val="000000" w:themeColor="text1"/>
          <w:sz w:val="24"/>
        </w:rPr>
        <w:t xml:space="preserve">which will help me decide on what the datatype is and how it will be validated. </w:t>
      </w: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5E0CBC">
        <w:tc>
          <w:tcPr>
            <w:tcW w:w="10890" w:type="dxa"/>
            <w:gridSpan w:val="5"/>
            <w:tcBorders>
              <w:top w:val="nil"/>
              <w:left w:val="nil"/>
              <w:right w:val="nil"/>
            </w:tcBorders>
          </w:tcPr>
          <w:p w14:paraId="6012838F" w14:textId="66EF4CEE" w:rsidR="00AF77F8" w:rsidRPr="00684665" w:rsidRDefault="00AF77F8" w:rsidP="005E0CBC">
            <w:pPr>
              <w:rPr>
                <w:rFonts w:ascii="Calibri Light" w:hAnsi="Calibri Light"/>
                <w:color w:val="000000" w:themeColor="text1"/>
              </w:rPr>
            </w:pPr>
          </w:p>
        </w:tc>
      </w:tr>
      <w:tr w:rsidR="00AF77F8" w:rsidRPr="00296124" w14:paraId="5376D7D8" w14:textId="77777777" w:rsidTr="005E0CBC">
        <w:tc>
          <w:tcPr>
            <w:tcW w:w="1800" w:type="dxa"/>
          </w:tcPr>
          <w:p w14:paraId="66BE76A5" w14:textId="77777777" w:rsidR="00AF77F8" w:rsidRPr="00684665" w:rsidRDefault="00AF77F8" w:rsidP="005E0CBC">
            <w:pPr>
              <w:rPr>
                <w:rFonts w:ascii="Calibri Light" w:hAnsi="Calibri Light"/>
                <w:b/>
                <w:color w:val="000000" w:themeColor="text1"/>
                <w:sz w:val="24"/>
                <w:szCs w:val="24"/>
              </w:rPr>
            </w:pPr>
            <w:r w:rsidRPr="00684665">
              <w:rPr>
                <w:rFonts w:ascii="Calibri Light" w:hAnsi="Calibri Light"/>
                <w:b/>
                <w:color w:val="000000" w:themeColor="text1"/>
                <w:sz w:val="24"/>
                <w:szCs w:val="24"/>
              </w:rPr>
              <w:t>Variable Name</w:t>
            </w:r>
          </w:p>
        </w:tc>
        <w:tc>
          <w:tcPr>
            <w:tcW w:w="1980" w:type="dxa"/>
          </w:tcPr>
          <w:p w14:paraId="33DA7501" w14:textId="77777777" w:rsidR="00AF77F8" w:rsidRPr="00684665" w:rsidRDefault="00AF77F8" w:rsidP="005E0CBC">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5E0CBC">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5E0CBC">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5E0CBC">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5E0CBC">
        <w:tc>
          <w:tcPr>
            <w:tcW w:w="1800" w:type="dxa"/>
          </w:tcPr>
          <w:p w14:paraId="11436824"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missionNumber</w:t>
            </w:r>
          </w:p>
        </w:tc>
        <w:tc>
          <w:tcPr>
            <w:tcW w:w="1980" w:type="dxa"/>
          </w:tcPr>
          <w:p w14:paraId="61FEEB6B"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number allocated to a particular mission</w:t>
            </w:r>
          </w:p>
        </w:tc>
        <w:tc>
          <w:tcPr>
            <w:tcW w:w="2160" w:type="dxa"/>
          </w:tcPr>
          <w:p w14:paraId="388FAC83"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5E0CBC">
        <w:tc>
          <w:tcPr>
            <w:tcW w:w="1800" w:type="dxa"/>
          </w:tcPr>
          <w:p w14:paraId="73AA05E6"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5E0CBC">
        <w:tc>
          <w:tcPr>
            <w:tcW w:w="1800" w:type="dxa"/>
          </w:tcPr>
          <w:p w14:paraId="036FEF9F"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callSign</w:t>
            </w:r>
          </w:p>
        </w:tc>
        <w:tc>
          <w:tcPr>
            <w:tcW w:w="1980" w:type="dxa"/>
          </w:tcPr>
          <w:p w14:paraId="78484EC5"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5E0CBC">
        <w:tc>
          <w:tcPr>
            <w:tcW w:w="1800" w:type="dxa"/>
          </w:tcPr>
          <w:p w14:paraId="6B409F11"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engOn</w:t>
            </w:r>
          </w:p>
        </w:tc>
        <w:tc>
          <w:tcPr>
            <w:tcW w:w="1980" w:type="dxa"/>
          </w:tcPr>
          <w:p w14:paraId="292347D0"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5E0CBC">
        <w:tc>
          <w:tcPr>
            <w:tcW w:w="1800" w:type="dxa"/>
          </w:tcPr>
          <w:p w14:paraId="732EF6FD"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engOff</w:t>
            </w:r>
          </w:p>
        </w:tc>
        <w:tc>
          <w:tcPr>
            <w:tcW w:w="1980" w:type="dxa"/>
          </w:tcPr>
          <w:p w14:paraId="6BC64EEE"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higher/later than the time for engOn.</w:t>
            </w:r>
          </w:p>
        </w:tc>
      </w:tr>
      <w:tr w:rsidR="00AF77F8" w:rsidRPr="00296124" w14:paraId="2643EF3F" w14:textId="77777777" w:rsidTr="005E0CBC">
        <w:tc>
          <w:tcPr>
            <w:tcW w:w="1800" w:type="dxa"/>
          </w:tcPr>
          <w:p w14:paraId="6E7FCB47"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offBlock</w:t>
            </w:r>
          </w:p>
        </w:tc>
        <w:tc>
          <w:tcPr>
            <w:tcW w:w="1980" w:type="dxa"/>
          </w:tcPr>
          <w:p w14:paraId="37A64E51"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but earlier than engOff.</w:t>
            </w:r>
          </w:p>
        </w:tc>
      </w:tr>
      <w:tr w:rsidR="00AF77F8" w:rsidRPr="00296124" w14:paraId="2AA438A0" w14:textId="77777777" w:rsidTr="005E0CBC">
        <w:tc>
          <w:tcPr>
            <w:tcW w:w="1800" w:type="dxa"/>
          </w:tcPr>
          <w:p w14:paraId="173E0C92"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onBlock</w:t>
            </w:r>
          </w:p>
        </w:tc>
        <w:tc>
          <w:tcPr>
            <w:tcW w:w="1980" w:type="dxa"/>
          </w:tcPr>
          <w:p w14:paraId="4274F7DC"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w:t>
            </w:r>
          </w:p>
        </w:tc>
      </w:tr>
      <w:tr w:rsidR="00AF77F8" w:rsidRPr="00296124" w14:paraId="3C8209AC" w14:textId="77777777" w:rsidTr="005E0CBC">
        <w:tc>
          <w:tcPr>
            <w:tcW w:w="1800" w:type="dxa"/>
          </w:tcPr>
          <w:p w14:paraId="791D2C09"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takeOffTime</w:t>
            </w:r>
            <w:bookmarkStart w:id="48" w:name="_GoBack"/>
            <w:bookmarkEnd w:id="48"/>
          </w:p>
        </w:tc>
        <w:tc>
          <w:tcPr>
            <w:tcW w:w="1980" w:type="dxa"/>
          </w:tcPr>
          <w:p w14:paraId="6F2F5445"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 and offBlock.</w:t>
            </w:r>
          </w:p>
        </w:tc>
      </w:tr>
      <w:tr w:rsidR="00AF77F8" w:rsidRPr="00296124" w14:paraId="49972A6C" w14:textId="77777777" w:rsidTr="005E0CBC">
        <w:tc>
          <w:tcPr>
            <w:tcW w:w="1800" w:type="dxa"/>
          </w:tcPr>
          <w:p w14:paraId="63B9EB17"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landTime</w:t>
            </w:r>
          </w:p>
        </w:tc>
        <w:tc>
          <w:tcPr>
            <w:tcW w:w="1980" w:type="dxa"/>
          </w:tcPr>
          <w:p w14:paraId="6E7CC8DD"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offBlock and takeOffTime but earlier than engOff and offBlock.</w:t>
            </w:r>
          </w:p>
        </w:tc>
      </w:tr>
      <w:tr w:rsidR="00AF77F8" w:rsidRPr="00296124" w14:paraId="72CA1F2B" w14:textId="77777777" w:rsidTr="005E0CBC">
        <w:tc>
          <w:tcPr>
            <w:tcW w:w="1800" w:type="dxa"/>
          </w:tcPr>
          <w:p w14:paraId="474349B9"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etd</w:t>
            </w:r>
          </w:p>
        </w:tc>
        <w:tc>
          <w:tcPr>
            <w:tcW w:w="1980" w:type="dxa"/>
          </w:tcPr>
          <w:p w14:paraId="7B702BE6"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6C17740D" w14:textId="77777777" w:rsidTr="005E0CBC">
        <w:tc>
          <w:tcPr>
            <w:tcW w:w="1800" w:type="dxa"/>
          </w:tcPr>
          <w:p w14:paraId="4F1A9A86"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is estimated to land </w:t>
            </w:r>
          </w:p>
        </w:tc>
        <w:tc>
          <w:tcPr>
            <w:tcW w:w="2160" w:type="dxa"/>
          </w:tcPr>
          <w:p w14:paraId="273EA48D"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0911B4C8" w14:textId="77777777" w:rsidTr="005E0CBC">
        <w:tc>
          <w:tcPr>
            <w:tcW w:w="1800" w:type="dxa"/>
          </w:tcPr>
          <w:p w14:paraId="5ACC1487"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streamOn</w:t>
            </w:r>
          </w:p>
        </w:tc>
        <w:tc>
          <w:tcPr>
            <w:tcW w:w="1980" w:type="dxa"/>
          </w:tcPr>
          <w:p w14:paraId="623C57FB"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5E0CBC">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5E0CBC">
        <w:tc>
          <w:tcPr>
            <w:tcW w:w="1800" w:type="dxa"/>
          </w:tcPr>
          <w:p w14:paraId="0751135C"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StreamOff</w:t>
            </w:r>
          </w:p>
        </w:tc>
        <w:tc>
          <w:tcPr>
            <w:tcW w:w="1980" w:type="dxa"/>
          </w:tcPr>
          <w:p w14:paraId="4C605476"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5E0CBC">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5E0CBC">
        <w:tc>
          <w:tcPr>
            <w:tcW w:w="1800" w:type="dxa"/>
          </w:tcPr>
          <w:p w14:paraId="65FF8235"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msnTime</w:t>
            </w:r>
          </w:p>
        </w:tc>
        <w:tc>
          <w:tcPr>
            <w:tcW w:w="1980" w:type="dxa"/>
          </w:tcPr>
          <w:p w14:paraId="163309E4"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(landTime – takeOffTime).</w:t>
            </w:r>
            <w:r w:rsidR="00145649">
              <w:rPr>
                <w:rFonts w:ascii="Calibri Light" w:hAnsi="Calibri Light"/>
                <w:color w:val="000000" w:themeColor="text1"/>
                <w:sz w:val="24"/>
                <w:szCs w:val="24"/>
              </w:rPr>
              <w:t xml:space="preserve"> </w:t>
            </w:r>
          </w:p>
        </w:tc>
      </w:tr>
      <w:tr w:rsidR="00AF77F8" w:rsidRPr="00296124" w14:paraId="607C6A12" w14:textId="77777777" w:rsidTr="005E0CBC">
        <w:tc>
          <w:tcPr>
            <w:tcW w:w="1800" w:type="dxa"/>
          </w:tcPr>
          <w:p w14:paraId="0A36063D" w14:textId="77777777" w:rsidR="00AF77F8" w:rsidRPr="00FB67AD" w:rsidRDefault="00AF77F8" w:rsidP="005E0CBC">
            <w:pPr>
              <w:rPr>
                <w:rFonts w:ascii="Calibri Light" w:hAnsi="Calibri Light"/>
                <w:color w:val="000000" w:themeColor="text1"/>
                <w:sz w:val="24"/>
                <w:szCs w:val="24"/>
              </w:rPr>
            </w:pPr>
            <w:r w:rsidRPr="00FB67AD">
              <w:rPr>
                <w:rFonts w:ascii="Calibri Light" w:hAnsi="Calibri Light"/>
                <w:color w:val="000000" w:themeColor="text1"/>
                <w:sz w:val="24"/>
                <w:szCs w:val="24"/>
              </w:rPr>
              <w:t>TaskSpecialist</w:t>
            </w:r>
          </w:p>
        </w:tc>
        <w:tc>
          <w:tcPr>
            <w:tcW w:w="1980" w:type="dxa"/>
          </w:tcPr>
          <w:p w14:paraId="559A1179" w14:textId="77777777" w:rsidR="00AF77F8" w:rsidRPr="00FB67AD" w:rsidRDefault="00AF77F8" w:rsidP="005E0CBC">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5E0CBC">
        <w:tc>
          <w:tcPr>
            <w:tcW w:w="1800" w:type="dxa"/>
          </w:tcPr>
          <w:p w14:paraId="1FFE2C20"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pilotName</w:t>
            </w:r>
          </w:p>
        </w:tc>
        <w:tc>
          <w:tcPr>
            <w:tcW w:w="1980" w:type="dxa"/>
          </w:tcPr>
          <w:p w14:paraId="74EF9D91"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5E0CBC">
        <w:tc>
          <w:tcPr>
            <w:tcW w:w="1800" w:type="dxa"/>
          </w:tcPr>
          <w:p w14:paraId="61829D2F"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ipAddress</w:t>
            </w:r>
          </w:p>
        </w:tc>
        <w:tc>
          <w:tcPr>
            <w:tcW w:w="1980" w:type="dxa"/>
          </w:tcPr>
          <w:p w14:paraId="6AD4F75A"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5E0CBC">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5E0CBC">
        <w:tc>
          <w:tcPr>
            <w:tcW w:w="1800" w:type="dxa"/>
          </w:tcPr>
          <w:p w14:paraId="6494FCEC"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trackLength</w:t>
            </w:r>
          </w:p>
        </w:tc>
        <w:tc>
          <w:tcPr>
            <w:tcW w:w="1980" w:type="dxa"/>
          </w:tcPr>
          <w:p w14:paraId="42B7D76E"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5E0CBC">
        <w:tc>
          <w:tcPr>
            <w:tcW w:w="1800" w:type="dxa"/>
          </w:tcPr>
          <w:p w14:paraId="47E13A4D"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opsBox</w:t>
            </w:r>
          </w:p>
        </w:tc>
        <w:tc>
          <w:tcPr>
            <w:tcW w:w="1980" w:type="dxa"/>
          </w:tcPr>
          <w:p w14:paraId="26867A89" w14:textId="77777777" w:rsidR="00AF77F8" w:rsidRPr="00684665" w:rsidRDefault="00AF77F8" w:rsidP="005E0CBC">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5E0CBC">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5E0CBC">
        <w:trPr>
          <w:trHeight w:val="75"/>
        </w:trPr>
        <w:tc>
          <w:tcPr>
            <w:tcW w:w="1800" w:type="dxa"/>
          </w:tcPr>
          <w:p w14:paraId="7AE91D8A"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aimsID</w:t>
            </w:r>
          </w:p>
        </w:tc>
        <w:tc>
          <w:tcPr>
            <w:tcW w:w="1980" w:type="dxa"/>
          </w:tcPr>
          <w:p w14:paraId="5C1F3D54" w14:textId="77777777" w:rsidR="00AF77F8" w:rsidRPr="00684665" w:rsidRDefault="00AF77F8" w:rsidP="005E0CBC">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5E0CBC">
            <w:pPr>
              <w:rPr>
                <w:rFonts w:ascii="Calibri Light" w:hAnsi="Calibri Light"/>
                <w:color w:val="000000" w:themeColor="text1"/>
                <w:sz w:val="24"/>
                <w:szCs w:val="24"/>
              </w:rPr>
            </w:pPr>
          </w:p>
        </w:tc>
        <w:tc>
          <w:tcPr>
            <w:tcW w:w="2160" w:type="dxa"/>
          </w:tcPr>
          <w:p w14:paraId="235F7486" w14:textId="77777777" w:rsidR="00AF77F8" w:rsidRPr="00684665" w:rsidRDefault="00AF77F8"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5E0CBC">
        <w:trPr>
          <w:trHeight w:val="224"/>
        </w:trPr>
        <w:tc>
          <w:tcPr>
            <w:tcW w:w="1800" w:type="dxa"/>
          </w:tcPr>
          <w:p w14:paraId="2BEF1782" w14:textId="77777777" w:rsidR="00AF77F8" w:rsidRPr="00684665" w:rsidRDefault="00AF77F8" w:rsidP="005E0CBC">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5E0CBC">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5E0CBC">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5E0CBC">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5E0CBC">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all of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This is where all of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particular mission.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4 – Viewing a particular mission</w:t>
      </w:r>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particular </w:t>
      </w:r>
      <w:r w:rsidR="00B935D6">
        <w:rPr>
          <w:rFonts w:ascii="Calibri Light" w:hAnsi="Calibri Light"/>
          <w:color w:val="000000" w:themeColor="text1"/>
          <w:sz w:val="24"/>
        </w:rPr>
        <w:t>mission</w:t>
      </w:r>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particular mission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all of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this is why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ser can have unlimited events for a particular mission.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phpMyAdmin, if all of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w:t>
      </w:r>
      <w:r>
        <w:rPr>
          <w:rFonts w:ascii="Calibri Light" w:hAnsi="Calibri Light"/>
          <w:color w:val="000000" w:themeColor="text1"/>
          <w:sz w:val="24"/>
        </w:rPr>
        <w:t xml:space="preserve">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The event_</w:t>
      </w:r>
      <w:r w:rsidR="001D5421" w:rsidRPr="009851E1">
        <w:rPr>
          <w:rFonts w:ascii="Calibri Light" w:hAnsi="Calibri Light"/>
          <w:color w:val="000000" w:themeColor="text1"/>
          <w:sz w:val="24"/>
        </w:rPr>
        <w:t>table</w:t>
      </w:r>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r w:rsidRPr="009851E1">
        <w:rPr>
          <w:rFonts w:ascii="Calibri Light" w:hAnsi="Calibri Light"/>
          <w:color w:val="000000" w:themeColor="text1"/>
          <w:sz w:val="24"/>
        </w:rPr>
        <w:t xml:space="preserve">mission_table via a primary key, missionNumber.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5E0CBC">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5E0CBC">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5E0CBC">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5E0CBC">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5E0CBC">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5E0CBC">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5E0CBC">
            <w:pPr>
              <w:rPr>
                <w:rFonts w:ascii="Calibri Light" w:hAnsi="Calibri Light"/>
                <w:color w:val="auto"/>
                <w:sz w:val="24"/>
              </w:rPr>
            </w:pPr>
            <w:r w:rsidRPr="00684665">
              <w:rPr>
                <w:rFonts w:ascii="Calibri Light" w:hAnsi="Calibri Light"/>
                <w:color w:val="auto"/>
                <w:sz w:val="24"/>
              </w:rPr>
              <w:t>missionNumber</w:t>
            </w:r>
          </w:p>
        </w:tc>
        <w:tc>
          <w:tcPr>
            <w:tcW w:w="1985" w:type="dxa"/>
          </w:tcPr>
          <w:p w14:paraId="0404A910" w14:textId="77777777" w:rsidR="004D7A81" w:rsidRPr="00684665" w:rsidRDefault="004D7A81" w:rsidP="005E0CBC">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5E0CBC">
            <w:pPr>
              <w:rPr>
                <w:rFonts w:ascii="Calibri Light" w:hAnsi="Calibri Light"/>
                <w:color w:val="auto"/>
                <w:sz w:val="24"/>
              </w:rPr>
            </w:pPr>
            <w:r w:rsidRPr="00684665">
              <w:rPr>
                <w:rFonts w:ascii="Calibri Light" w:hAnsi="Calibri Light"/>
                <w:color w:val="000000" w:themeColor="text1"/>
                <w:sz w:val="24"/>
                <w:szCs w:val="24"/>
              </w:rPr>
              <w:t>The number allocated to a particular mission</w:t>
            </w:r>
          </w:p>
        </w:tc>
        <w:tc>
          <w:tcPr>
            <w:tcW w:w="2126" w:type="dxa"/>
          </w:tcPr>
          <w:p w14:paraId="5A30EBA7" w14:textId="77777777" w:rsidR="004D7A81" w:rsidRPr="00684665" w:rsidRDefault="004D7A81" w:rsidP="005E0CBC">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5E0CBC">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5E0CBC">
            <w:pPr>
              <w:rPr>
                <w:rFonts w:ascii="Calibri Light" w:hAnsi="Calibri Light"/>
                <w:color w:val="auto"/>
                <w:sz w:val="24"/>
              </w:rPr>
            </w:pPr>
            <w:r>
              <w:rPr>
                <w:rFonts w:ascii="Calibri Light" w:hAnsi="Calibri Light"/>
                <w:color w:val="auto"/>
                <w:sz w:val="24"/>
              </w:rPr>
              <w:t>timeOfEvent</w:t>
            </w:r>
          </w:p>
        </w:tc>
        <w:tc>
          <w:tcPr>
            <w:tcW w:w="1985" w:type="dxa"/>
          </w:tcPr>
          <w:p w14:paraId="54186990" w14:textId="77777777" w:rsidR="004D7A81" w:rsidRPr="00684665" w:rsidRDefault="004D7A81" w:rsidP="005E0CBC">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5E0CBC">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5E0CBC">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5E0CBC">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f the user enters is an integer.</w:t>
            </w:r>
          </w:p>
        </w:tc>
      </w:tr>
      <w:tr w:rsidR="004D7A81" w14:paraId="04D1830C" w14:textId="77777777" w:rsidTr="001D5421">
        <w:tc>
          <w:tcPr>
            <w:tcW w:w="278" w:type="dxa"/>
          </w:tcPr>
          <w:p w14:paraId="6551DA8C" w14:textId="77777777" w:rsidR="004D7A81" w:rsidRPr="00684665" w:rsidRDefault="004D7A81" w:rsidP="005E0CBC">
            <w:pPr>
              <w:rPr>
                <w:rFonts w:ascii="Calibri Light" w:hAnsi="Calibri Light"/>
                <w:color w:val="auto"/>
                <w:sz w:val="24"/>
              </w:rPr>
            </w:pPr>
            <w:r>
              <w:rPr>
                <w:rFonts w:ascii="Calibri Light" w:hAnsi="Calibri Light"/>
                <w:color w:val="auto"/>
                <w:sz w:val="24"/>
              </w:rPr>
              <w:t>eventDetail</w:t>
            </w:r>
          </w:p>
        </w:tc>
        <w:tc>
          <w:tcPr>
            <w:tcW w:w="1985" w:type="dxa"/>
          </w:tcPr>
          <w:p w14:paraId="103A0D72" w14:textId="77777777" w:rsidR="004D7A81" w:rsidRPr="00684665" w:rsidRDefault="004D7A81" w:rsidP="005E0CBC">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5E0CBC">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5E0CBC">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5E0CBC">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an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07237AF4"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at a later date,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table connecting the mission_table to the import_table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connected printers. I will try and make this similar to</w:t>
      </w:r>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print view of the document before its printed, making sure the user is satisfied with the end product</w:t>
      </w:r>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use a drop down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later on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49" w:name="_Toc524271876"/>
      <w:r>
        <w:rPr>
          <w:rFonts w:ascii="Cinzel" w:hAnsi="Cinzel"/>
          <w:color w:val="750A3C" w:themeColor="accent2" w:themeShade="80"/>
        </w:rPr>
        <w:t>Program Specifications</w:t>
      </w:r>
      <w:bookmarkEnd w:id="49"/>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To prevent unorganised,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at a later date.</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end user to access and view previously created data, viewing all of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So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50" w:name="_Toc524271879"/>
      <w:r>
        <w:rPr>
          <w:rFonts w:ascii="Cinzel" w:hAnsi="Cinzel"/>
          <w:color w:val="750A3C" w:themeColor="accent2" w:themeShade="80"/>
        </w:rPr>
        <w:t>Smaller computational solutuions</w:t>
      </w:r>
      <w:bookmarkEnd w:id="50"/>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725022B" w14:textId="77777777" w:rsidR="00B6144B" w:rsidRDefault="00B6144B" w:rsidP="00D76655">
      <w:pPr>
        <w:spacing w:before="0" w:after="0"/>
        <w:rPr>
          <w:rStyle w:val="eop"/>
          <w:rFonts w:ascii="Calibri Light" w:hAnsi="Calibri Light" w:cs="Calibri"/>
          <w:color w:val="000000" w:themeColor="text1"/>
          <w:sz w:val="24"/>
          <w:shd w:val="clear" w:color="auto" w:fill="FFFFFF"/>
        </w:rPr>
      </w:pPr>
    </w:p>
    <w:p w14:paraId="626CDF47" w14:textId="77777777" w:rsidR="00065721"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Furthermore,</w:t>
      </w:r>
      <w:r w:rsidR="0046676D" w:rsidRPr="00950CFC">
        <w:rPr>
          <w:rStyle w:val="eop"/>
          <w:rFonts w:ascii="Calibri Light" w:hAnsi="Calibri Light" w:cs="Calibri"/>
          <w:color w:val="000000" w:themeColor="text1"/>
          <w:sz w:val="24"/>
          <w:shd w:val="clear" w:color="auto" w:fill="FFFFFF"/>
        </w:rPr>
        <w:t xml:space="preserve"> another module is calculating the flight duration</w:t>
      </w:r>
      <w:r w:rsidR="00AF4D00">
        <w:rPr>
          <w:rStyle w:val="eop"/>
          <w:rFonts w:ascii="Calibri Light" w:hAnsi="Calibri Light" w:cs="Calibri"/>
          <w:color w:val="000000" w:themeColor="text1"/>
          <w:sz w:val="24"/>
          <w:shd w:val="clear" w:color="auto" w:fill="FFFFFF"/>
        </w:rPr>
        <w:t xml:space="preserve"> (MSN) from subtracting the ETD</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xml:space="preserve"> from the ETA</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which uses decomposition because I can test this function independently from the main program.</w:t>
      </w:r>
    </w:p>
    <w:p w14:paraId="7D4D3F7D" w14:textId="77777777"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5DAE1EE"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particular Mission,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Pr>
          <w:rStyle w:val="eop"/>
          <w:rFonts w:ascii="Calibri Light" w:hAnsi="Calibri Light" w:cs="Calibri"/>
          <w:color w:val="000000" w:themeColor="text1"/>
          <w:sz w:val="24"/>
          <w:shd w:val="clear" w:color="auto" w:fill="FFFFFF"/>
        </w:rPr>
        <w:t xml:space="preserve">to tests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1" w:name="_Toc524271880"/>
      <w:r>
        <w:rPr>
          <w:rFonts w:ascii="Cinzel" w:hAnsi="Cinzel"/>
          <w:color w:val="750A3C" w:themeColor="accent2" w:themeShade="80"/>
        </w:rPr>
        <w:t>Alogorithms</w:t>
      </w:r>
      <w:bookmarkEnd w:id="51"/>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2" w:name="_Toc520120595"/>
      <w:bookmarkStart w:id="53" w:name="_Toc52427188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2"/>
      <w:bookmarkEnd w:id="53"/>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77777777" w:rsidR="001E5D63" w:rsidRDefault="001E5D63" w:rsidP="00EA144A">
      <w:pPr>
        <w:spacing w:before="0" w:after="0"/>
        <w:rPr>
          <w:rFonts w:ascii="Calibri Light" w:hAnsi="Calibri Light"/>
          <w:color w:val="000000" w:themeColor="text1"/>
          <w:sz w:val="24"/>
        </w:rPr>
      </w:pPr>
    </w:p>
    <w:p w14:paraId="3ED971AD" w14:textId="22A611A4" w:rsidR="00862EB5" w:rsidRDefault="001E5D63" w:rsidP="00B670B2">
      <w:pPr>
        <w:spacing w:before="0" w:after="0"/>
        <w:rPr>
          <w:rFonts w:ascii="Calibri Light" w:hAnsi="Calibri Light"/>
          <w:color w:val="000000" w:themeColor="text1"/>
          <w:sz w:val="24"/>
        </w:rPr>
      </w:pPr>
      <w:r>
        <w:rPr>
          <w:rFonts w:ascii="Calibri Light" w:hAnsi="Calibri Light"/>
          <w:color w:val="000000" w:themeColor="text1"/>
          <w:sz w:val="24"/>
        </w:rPr>
        <w:t xml:space="preserve">For the Timeline of Events, I will use a </w:t>
      </w:r>
      <w:r w:rsidR="00A074CC">
        <w:rPr>
          <w:rFonts w:ascii="Calibri Light" w:hAnsi="Calibri Light"/>
          <w:color w:val="000000" w:themeColor="text1"/>
          <w:sz w:val="24"/>
        </w:rPr>
        <w:t>WHILE</w:t>
      </w:r>
      <w:r>
        <w:rPr>
          <w:rFonts w:ascii="Calibri Light" w:hAnsi="Calibri Light"/>
          <w:color w:val="000000" w:themeColor="text1"/>
          <w:sz w:val="24"/>
        </w:rPr>
        <w:t xml:space="preserve"> loop which will keep asking the user </w:t>
      </w:r>
      <w:r w:rsidR="00A074CC">
        <w:rPr>
          <w:rFonts w:ascii="Calibri Light" w:hAnsi="Calibri Light"/>
          <w:color w:val="000000" w:themeColor="text1"/>
          <w:sz w:val="24"/>
        </w:rPr>
        <w:t>to enter the time of the event and the event data until the</w:t>
      </w:r>
      <w:r w:rsidR="00211C45">
        <w:rPr>
          <w:rFonts w:ascii="Calibri Light" w:hAnsi="Calibri Light"/>
          <w:color w:val="000000" w:themeColor="text1"/>
          <w:sz w:val="24"/>
        </w:rPr>
        <w:t>y</w:t>
      </w:r>
      <w:r w:rsidR="00A074CC">
        <w:rPr>
          <w:rFonts w:ascii="Calibri Light" w:hAnsi="Calibri Light"/>
          <w:color w:val="000000" w:themeColor="text1"/>
          <w:sz w:val="24"/>
        </w:rPr>
        <w:t xml:space="preserve"> no longer want to input data. I could use a FOR loop but if the user does not know how many records</w:t>
      </w:r>
      <w:r w:rsidR="00862EB5">
        <w:rPr>
          <w:rFonts w:ascii="Calibri Light" w:hAnsi="Calibri Light"/>
          <w:color w:val="000000" w:themeColor="text1"/>
          <w:sz w:val="24"/>
        </w:rPr>
        <w:t xml:space="preserve"> would be required for each mission,</w:t>
      </w:r>
      <w:r w:rsidR="00A074CC">
        <w:rPr>
          <w:rFonts w:ascii="Calibri Light" w:hAnsi="Calibri Light"/>
          <w:color w:val="000000" w:themeColor="text1"/>
          <w:sz w:val="24"/>
        </w:rPr>
        <w:t xml:space="preserve"> </w:t>
      </w:r>
      <w:r w:rsidR="00862EB5">
        <w:rPr>
          <w:rFonts w:ascii="Calibri Light" w:hAnsi="Calibri Light"/>
          <w:color w:val="000000" w:themeColor="text1"/>
          <w:sz w:val="24"/>
        </w:rPr>
        <w:t>then</w:t>
      </w:r>
      <w:r w:rsidR="00A074CC">
        <w:rPr>
          <w:rFonts w:ascii="Calibri Light" w:hAnsi="Calibri Light"/>
          <w:color w:val="000000" w:themeColor="text1"/>
          <w:sz w:val="24"/>
        </w:rPr>
        <w:t xml:space="preserve"> this would seem pointless. </w:t>
      </w:r>
      <w:r w:rsidR="00DD31E5">
        <w:rPr>
          <w:rFonts w:ascii="Calibri Light" w:hAnsi="Calibri Light"/>
          <w:color w:val="000000" w:themeColor="text1"/>
          <w:sz w:val="24"/>
        </w:rPr>
        <w:t xml:space="preserve">With a WHILE Loop, the program can keep asking the user to enter data until they say otherwise which </w:t>
      </w:r>
      <w:r w:rsidR="00862EB5">
        <w:rPr>
          <w:rFonts w:ascii="Calibri Light" w:hAnsi="Calibri Light"/>
          <w:color w:val="000000" w:themeColor="text1"/>
          <w:sz w:val="24"/>
        </w:rPr>
        <w:t xml:space="preserve">fits well with the </w:t>
      </w:r>
      <w:r w:rsidR="00B670B2">
        <w:rPr>
          <w:rFonts w:ascii="Calibri Light" w:hAnsi="Calibri Light"/>
          <w:color w:val="000000" w:themeColor="text1"/>
          <w:sz w:val="24"/>
        </w:rPr>
        <w:t>client’s</w:t>
      </w:r>
      <w:r w:rsidR="00862EB5">
        <w:rPr>
          <w:rFonts w:ascii="Calibri Light" w:hAnsi="Calibri Light"/>
          <w:color w:val="000000" w:themeColor="text1"/>
          <w:sz w:val="24"/>
        </w:rPr>
        <w:t xml:space="preserve"> requirements.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4" w:name="_Toc524271882"/>
      <w:r>
        <w:rPr>
          <w:rFonts w:ascii="Cinzel" w:hAnsi="Cinzel"/>
          <w:color w:val="750A3C" w:themeColor="accent2" w:themeShade="80"/>
        </w:rPr>
        <w:t>Usability features</w:t>
      </w:r>
      <w:bookmarkEnd w:id="54"/>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55" w:name="_Toc520120597"/>
      <w:bookmarkStart w:id="56" w:name="_Toc52427188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55"/>
      <w:bookmarkEnd w:id="56"/>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will have to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recognise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One attribute the user would need to calculate us the duration of the flight (msnTime) </w:t>
      </w:r>
      <w:r w:rsidR="00CC3043">
        <w:rPr>
          <w:rFonts w:ascii="Calibri Light" w:hAnsi="Calibri Light"/>
          <w:color w:val="000000" w:themeColor="text1"/>
          <w:sz w:val="24"/>
        </w:rPr>
        <w:t xml:space="preserve">but human error will result in false data. To overcome this issue, the program will calculate the msnTime variable by subtracting the takeOffTime variable from the landTime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57" w:name="_Toc524271884"/>
      <w:r>
        <w:rPr>
          <w:rFonts w:ascii="Cinzel" w:hAnsi="Cinzel"/>
          <w:color w:val="750A3C" w:themeColor="accent2" w:themeShade="80"/>
        </w:rPr>
        <w:t>Key variables, data structures and classes</w:t>
      </w:r>
      <w:bookmarkEnd w:id="57"/>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58" w:name="_Toc520120599"/>
      <w:bookmarkStart w:id="59" w:name="_Toc52427188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58"/>
      <w:bookmarkEnd w:id="59"/>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bookmarkStart w:id="60" w:name="_Toc524271886"/>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60"/>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1" w:name="_Toc524271887"/>
      <w:r>
        <w:rPr>
          <w:rFonts w:ascii="Cinzel" w:hAnsi="Cinzel"/>
          <w:color w:val="750A3C" w:themeColor="accent2" w:themeShade="80"/>
        </w:rPr>
        <w:t>further data to be used in post development stage</w:t>
      </w:r>
      <w:bookmarkEnd w:id="61"/>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2" w:name="_Toc52427188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2"/>
    </w:p>
    <w:p w14:paraId="0DEC3FF9" w14:textId="4166E0A9" w:rsidR="00626D3D" w:rsidRPr="00626D3D" w:rsidRDefault="0009702B" w:rsidP="00626D3D">
      <w:pPr>
        <w:pStyle w:val="Heading2"/>
        <w:spacing w:before="0"/>
        <w:rPr>
          <w:rFonts w:ascii="Cinzel" w:hAnsi="Cinzel"/>
          <w:color w:val="750A3C" w:themeColor="accent2" w:themeShade="80"/>
        </w:rPr>
      </w:pPr>
      <w:bookmarkStart w:id="63" w:name="_Toc524271889"/>
      <w:r>
        <w:rPr>
          <w:rFonts w:ascii="Cinzel" w:hAnsi="Cinzel"/>
          <w:color w:val="750A3C" w:themeColor="accent2" w:themeShade="80"/>
        </w:rPr>
        <w:t>software requrements</w:t>
      </w:r>
      <w:bookmarkEnd w:id="63"/>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on phpMyAdmin</w:t>
      </w:r>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(in that order) every time I would want to access the solution via the browser and phpMyAdmin</w:t>
      </w:r>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66DF99E0" w:rsidR="00E80B63" w:rsidRPr="00D016F5"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Moreover, my client can download and install PHP and WinCache</w:t>
      </w:r>
      <w:r w:rsidR="008B0652" w:rsidRPr="00D016F5">
        <w:rPr>
          <w:rFonts w:ascii="Calibri Light" w:hAnsi="Calibri Light"/>
          <w:color w:val="000000" w:themeColor="text1"/>
          <w:sz w:val="24"/>
          <w:szCs w:val="24"/>
        </w:rPr>
        <w:t>. WinCache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097DC9"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097DC9"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097DC9"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0C6C04EE" w14:textId="77777777" w:rsidR="0001137D" w:rsidRPr="005D292A" w:rsidRDefault="0001137D" w:rsidP="005D292A">
      <w:pPr>
        <w:spacing w:before="0" w:after="0"/>
        <w:rPr>
          <w:rFonts w:ascii="Calibri Light" w:hAnsi="Calibri Light"/>
          <w:color w:val="000000" w:themeColor="text1"/>
        </w:rPr>
      </w:pPr>
    </w:p>
    <w:sectPr w:rsidR="0001137D" w:rsidRPr="005D292A"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C567C" w14:textId="77777777" w:rsidR="00097DC9" w:rsidRDefault="00097DC9" w:rsidP="00C6554A">
      <w:pPr>
        <w:spacing w:before="0" w:after="0" w:line="240" w:lineRule="auto"/>
      </w:pPr>
      <w:r>
        <w:separator/>
      </w:r>
    </w:p>
  </w:endnote>
  <w:endnote w:type="continuationSeparator" w:id="0">
    <w:p w14:paraId="62D9A2D6" w14:textId="77777777" w:rsidR="00097DC9" w:rsidRDefault="00097DC9"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inzel">
    <w:altName w:val="PT Serif Caption"/>
    <w:panose1 w:val="000005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8121E" w14:textId="4D3102DC" w:rsidR="00097DC9" w:rsidRPr="00346ABC" w:rsidRDefault="00097DC9" w:rsidP="002C38E3">
    <w:pPr>
      <w:pStyle w:val="Footer"/>
      <w:ind w:right="360"/>
      <w:jc w:val="cen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CBE5C" w14:textId="77777777" w:rsidR="00097DC9" w:rsidRDefault="00097DC9" w:rsidP="00C6554A">
      <w:pPr>
        <w:spacing w:before="0" w:after="0" w:line="240" w:lineRule="auto"/>
      </w:pPr>
      <w:r>
        <w:separator/>
      </w:r>
    </w:p>
  </w:footnote>
  <w:footnote w:type="continuationSeparator" w:id="0">
    <w:p w14:paraId="306FF11F" w14:textId="77777777" w:rsidR="00097DC9" w:rsidRDefault="00097DC9"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1"/>
  </w:num>
  <w:num w:numId="6">
    <w:abstractNumId w:val="11"/>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9"/>
  </w:num>
  <w:num w:numId="17">
    <w:abstractNumId w:val="24"/>
  </w:num>
  <w:num w:numId="18">
    <w:abstractNumId w:val="12"/>
  </w:num>
  <w:num w:numId="19">
    <w:abstractNumId w:val="28"/>
  </w:num>
  <w:num w:numId="20">
    <w:abstractNumId w:val="26"/>
  </w:num>
  <w:num w:numId="21">
    <w:abstractNumId w:val="30"/>
  </w:num>
  <w:num w:numId="22">
    <w:abstractNumId w:val="15"/>
  </w:num>
  <w:num w:numId="23">
    <w:abstractNumId w:val="10"/>
  </w:num>
  <w:num w:numId="24">
    <w:abstractNumId w:val="23"/>
  </w:num>
  <w:num w:numId="25">
    <w:abstractNumId w:val="18"/>
  </w:num>
  <w:num w:numId="26">
    <w:abstractNumId w:val="20"/>
  </w:num>
  <w:num w:numId="27">
    <w:abstractNumId w:val="25"/>
  </w:num>
  <w:num w:numId="28">
    <w:abstractNumId w:val="27"/>
  </w:num>
  <w:num w:numId="29">
    <w:abstractNumId w:val="16"/>
  </w:num>
  <w:num w:numId="30">
    <w:abstractNumId w:val="14"/>
  </w:num>
  <w:num w:numId="31">
    <w:abstractNumId w:val="17"/>
  </w:num>
  <w:num w:numId="32">
    <w:abstractNumId w:val="22"/>
  </w:num>
  <w:num w:numId="33">
    <w:abstractNumId w:val="31"/>
  </w:num>
  <w:num w:numId="34">
    <w:abstractNumId w:val="19"/>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activeWritingStyle w:appName="MSWord" w:lang="en-GB" w:vendorID="64" w:dllVersion="131078" w:nlCheck="1" w:checkStyle="0"/>
  <w:proofState w:grammar="clean"/>
  <w:attachedTemplate r:id="rId1"/>
  <w:defaultTabStop w:val="720"/>
  <w:drawingGridHorizontalSpacing w:val="110"/>
  <w:displayHorizontalDrawingGridEvery w:val="2"/>
  <w:displayVertic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5060"/>
    <w:rsid w:val="00017237"/>
    <w:rsid w:val="000206B4"/>
    <w:rsid w:val="00020E55"/>
    <w:rsid w:val="00022432"/>
    <w:rsid w:val="000342E9"/>
    <w:rsid w:val="00043801"/>
    <w:rsid w:val="00043C82"/>
    <w:rsid w:val="0004584D"/>
    <w:rsid w:val="00051497"/>
    <w:rsid w:val="00052A41"/>
    <w:rsid w:val="00056935"/>
    <w:rsid w:val="000572A7"/>
    <w:rsid w:val="0006158B"/>
    <w:rsid w:val="00062B84"/>
    <w:rsid w:val="00065721"/>
    <w:rsid w:val="0007739A"/>
    <w:rsid w:val="0007774E"/>
    <w:rsid w:val="00080FBB"/>
    <w:rsid w:val="00081943"/>
    <w:rsid w:val="00081B6B"/>
    <w:rsid w:val="0008475B"/>
    <w:rsid w:val="000864C0"/>
    <w:rsid w:val="00086DD9"/>
    <w:rsid w:val="00095544"/>
    <w:rsid w:val="0009702B"/>
    <w:rsid w:val="000973CB"/>
    <w:rsid w:val="00097DC9"/>
    <w:rsid w:val="000B229D"/>
    <w:rsid w:val="000C3280"/>
    <w:rsid w:val="000C6806"/>
    <w:rsid w:val="000D64F8"/>
    <w:rsid w:val="000E037F"/>
    <w:rsid w:val="000F29AA"/>
    <w:rsid w:val="0011211D"/>
    <w:rsid w:val="00114126"/>
    <w:rsid w:val="00115323"/>
    <w:rsid w:val="00116F1D"/>
    <w:rsid w:val="0012000A"/>
    <w:rsid w:val="001303F9"/>
    <w:rsid w:val="001326E0"/>
    <w:rsid w:val="001346E9"/>
    <w:rsid w:val="00136EB6"/>
    <w:rsid w:val="001375F6"/>
    <w:rsid w:val="00144E26"/>
    <w:rsid w:val="00145539"/>
    <w:rsid w:val="00145649"/>
    <w:rsid w:val="001473C6"/>
    <w:rsid w:val="001500D1"/>
    <w:rsid w:val="00152CDB"/>
    <w:rsid w:val="0015395A"/>
    <w:rsid w:val="001716D2"/>
    <w:rsid w:val="00173B9E"/>
    <w:rsid w:val="00176B18"/>
    <w:rsid w:val="00177A30"/>
    <w:rsid w:val="00181FC9"/>
    <w:rsid w:val="00182D5B"/>
    <w:rsid w:val="00184469"/>
    <w:rsid w:val="0018717B"/>
    <w:rsid w:val="0019458D"/>
    <w:rsid w:val="001A6AFD"/>
    <w:rsid w:val="001B00CE"/>
    <w:rsid w:val="001B2EDA"/>
    <w:rsid w:val="001B4F4C"/>
    <w:rsid w:val="001B5215"/>
    <w:rsid w:val="001D34F8"/>
    <w:rsid w:val="001D5421"/>
    <w:rsid w:val="001D69F4"/>
    <w:rsid w:val="001D79C4"/>
    <w:rsid w:val="001E2ED7"/>
    <w:rsid w:val="001E5D63"/>
    <w:rsid w:val="001F3EE1"/>
    <w:rsid w:val="001F5F69"/>
    <w:rsid w:val="002002F4"/>
    <w:rsid w:val="0020382E"/>
    <w:rsid w:val="00204DC9"/>
    <w:rsid w:val="00206713"/>
    <w:rsid w:val="00211C45"/>
    <w:rsid w:val="0023040B"/>
    <w:rsid w:val="002364CF"/>
    <w:rsid w:val="00236A17"/>
    <w:rsid w:val="002419EC"/>
    <w:rsid w:val="002431DC"/>
    <w:rsid w:val="00244D0D"/>
    <w:rsid w:val="0025128E"/>
    <w:rsid w:val="0025150D"/>
    <w:rsid w:val="002554CD"/>
    <w:rsid w:val="00256BF5"/>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A4E54"/>
    <w:rsid w:val="002B0A01"/>
    <w:rsid w:val="002B4294"/>
    <w:rsid w:val="002B5AE5"/>
    <w:rsid w:val="002B6B93"/>
    <w:rsid w:val="002B760B"/>
    <w:rsid w:val="002C38E3"/>
    <w:rsid w:val="002D2CE4"/>
    <w:rsid w:val="002D3543"/>
    <w:rsid w:val="002D4699"/>
    <w:rsid w:val="002D6440"/>
    <w:rsid w:val="002E0A38"/>
    <w:rsid w:val="002E31AB"/>
    <w:rsid w:val="002E476D"/>
    <w:rsid w:val="002E593B"/>
    <w:rsid w:val="002E5AF2"/>
    <w:rsid w:val="002F4B86"/>
    <w:rsid w:val="002F7672"/>
    <w:rsid w:val="002F7F25"/>
    <w:rsid w:val="00311596"/>
    <w:rsid w:val="0031350C"/>
    <w:rsid w:val="00317ED6"/>
    <w:rsid w:val="003212D6"/>
    <w:rsid w:val="00324E36"/>
    <w:rsid w:val="0032546F"/>
    <w:rsid w:val="00333D0D"/>
    <w:rsid w:val="003443A9"/>
    <w:rsid w:val="00346ABC"/>
    <w:rsid w:val="00360F92"/>
    <w:rsid w:val="003648D2"/>
    <w:rsid w:val="003752D5"/>
    <w:rsid w:val="00375442"/>
    <w:rsid w:val="00375476"/>
    <w:rsid w:val="00382F32"/>
    <w:rsid w:val="0039019A"/>
    <w:rsid w:val="003A614B"/>
    <w:rsid w:val="003B25CE"/>
    <w:rsid w:val="003B2997"/>
    <w:rsid w:val="003B347C"/>
    <w:rsid w:val="003B50BF"/>
    <w:rsid w:val="003B590A"/>
    <w:rsid w:val="003B6F8A"/>
    <w:rsid w:val="003C2359"/>
    <w:rsid w:val="003C371D"/>
    <w:rsid w:val="003C3E0A"/>
    <w:rsid w:val="003C5F8B"/>
    <w:rsid w:val="003C6394"/>
    <w:rsid w:val="003C63B8"/>
    <w:rsid w:val="003D11F1"/>
    <w:rsid w:val="003E1028"/>
    <w:rsid w:val="003E61EB"/>
    <w:rsid w:val="003F4329"/>
    <w:rsid w:val="0040029F"/>
    <w:rsid w:val="00403267"/>
    <w:rsid w:val="00410951"/>
    <w:rsid w:val="0041099B"/>
    <w:rsid w:val="00411232"/>
    <w:rsid w:val="0041688D"/>
    <w:rsid w:val="0042087F"/>
    <w:rsid w:val="004225EF"/>
    <w:rsid w:val="004363F1"/>
    <w:rsid w:val="0044197A"/>
    <w:rsid w:val="00446682"/>
    <w:rsid w:val="00450350"/>
    <w:rsid w:val="00451C98"/>
    <w:rsid w:val="00451E26"/>
    <w:rsid w:val="004602CB"/>
    <w:rsid w:val="0046045D"/>
    <w:rsid w:val="0046052C"/>
    <w:rsid w:val="00464CE6"/>
    <w:rsid w:val="0046676D"/>
    <w:rsid w:val="004673B2"/>
    <w:rsid w:val="004757D5"/>
    <w:rsid w:val="004774B7"/>
    <w:rsid w:val="004808A7"/>
    <w:rsid w:val="00492F99"/>
    <w:rsid w:val="00496B41"/>
    <w:rsid w:val="004A21D5"/>
    <w:rsid w:val="004A459F"/>
    <w:rsid w:val="004A6D0E"/>
    <w:rsid w:val="004B5C11"/>
    <w:rsid w:val="004C049F"/>
    <w:rsid w:val="004C3639"/>
    <w:rsid w:val="004D7A81"/>
    <w:rsid w:val="004E11AD"/>
    <w:rsid w:val="004E3768"/>
    <w:rsid w:val="004E58C4"/>
    <w:rsid w:val="004F3D5A"/>
    <w:rsid w:val="004F421E"/>
    <w:rsid w:val="004F6124"/>
    <w:rsid w:val="004F6766"/>
    <w:rsid w:val="004F75F1"/>
    <w:rsid w:val="004F761A"/>
    <w:rsid w:val="005000E2"/>
    <w:rsid w:val="0050625D"/>
    <w:rsid w:val="00511574"/>
    <w:rsid w:val="00512DEC"/>
    <w:rsid w:val="00514506"/>
    <w:rsid w:val="00516E0F"/>
    <w:rsid w:val="005173C4"/>
    <w:rsid w:val="0052240D"/>
    <w:rsid w:val="00525726"/>
    <w:rsid w:val="00526390"/>
    <w:rsid w:val="00532690"/>
    <w:rsid w:val="00533833"/>
    <w:rsid w:val="00534698"/>
    <w:rsid w:val="00540884"/>
    <w:rsid w:val="00540DDF"/>
    <w:rsid w:val="00544BC6"/>
    <w:rsid w:val="0055189E"/>
    <w:rsid w:val="00552C78"/>
    <w:rsid w:val="00554179"/>
    <w:rsid w:val="00556419"/>
    <w:rsid w:val="005623E6"/>
    <w:rsid w:val="00565E78"/>
    <w:rsid w:val="00566B20"/>
    <w:rsid w:val="00566FE1"/>
    <w:rsid w:val="00567240"/>
    <w:rsid w:val="0057536F"/>
    <w:rsid w:val="005815D9"/>
    <w:rsid w:val="00581E82"/>
    <w:rsid w:val="00582564"/>
    <w:rsid w:val="005916E5"/>
    <w:rsid w:val="00597BF5"/>
    <w:rsid w:val="005A21AB"/>
    <w:rsid w:val="005A6A42"/>
    <w:rsid w:val="005B77F9"/>
    <w:rsid w:val="005C3D8E"/>
    <w:rsid w:val="005C61EE"/>
    <w:rsid w:val="005C69FE"/>
    <w:rsid w:val="005D292A"/>
    <w:rsid w:val="005D3E05"/>
    <w:rsid w:val="005D5960"/>
    <w:rsid w:val="005E0268"/>
    <w:rsid w:val="005E23C9"/>
    <w:rsid w:val="005E2836"/>
    <w:rsid w:val="005E3039"/>
    <w:rsid w:val="005E3517"/>
    <w:rsid w:val="005E3734"/>
    <w:rsid w:val="005E5164"/>
    <w:rsid w:val="005F2F5B"/>
    <w:rsid w:val="005F6DAB"/>
    <w:rsid w:val="005F7252"/>
    <w:rsid w:val="006108A8"/>
    <w:rsid w:val="006125C0"/>
    <w:rsid w:val="006157C5"/>
    <w:rsid w:val="006208BC"/>
    <w:rsid w:val="006218D1"/>
    <w:rsid w:val="00624BAB"/>
    <w:rsid w:val="00626D3D"/>
    <w:rsid w:val="006442F7"/>
    <w:rsid w:val="00644EE9"/>
    <w:rsid w:val="00663599"/>
    <w:rsid w:val="006674B6"/>
    <w:rsid w:val="00673BBD"/>
    <w:rsid w:val="00676A84"/>
    <w:rsid w:val="006826C5"/>
    <w:rsid w:val="00683C60"/>
    <w:rsid w:val="00684665"/>
    <w:rsid w:val="006858DE"/>
    <w:rsid w:val="00690FEF"/>
    <w:rsid w:val="00693B0D"/>
    <w:rsid w:val="006946D4"/>
    <w:rsid w:val="006A1246"/>
    <w:rsid w:val="006A3CE7"/>
    <w:rsid w:val="006A60E9"/>
    <w:rsid w:val="006B0721"/>
    <w:rsid w:val="006B5084"/>
    <w:rsid w:val="006B5D9F"/>
    <w:rsid w:val="006B6331"/>
    <w:rsid w:val="006B729E"/>
    <w:rsid w:val="006C1172"/>
    <w:rsid w:val="006D01F5"/>
    <w:rsid w:val="006D5AF2"/>
    <w:rsid w:val="006E33A8"/>
    <w:rsid w:val="006F3FE9"/>
    <w:rsid w:val="00700DC4"/>
    <w:rsid w:val="00713427"/>
    <w:rsid w:val="007143EA"/>
    <w:rsid w:val="00714BCC"/>
    <w:rsid w:val="00720BE4"/>
    <w:rsid w:val="00720FA4"/>
    <w:rsid w:val="00724E77"/>
    <w:rsid w:val="00733162"/>
    <w:rsid w:val="00733A21"/>
    <w:rsid w:val="0073618E"/>
    <w:rsid w:val="007367B6"/>
    <w:rsid w:val="00742481"/>
    <w:rsid w:val="0074767E"/>
    <w:rsid w:val="0075187E"/>
    <w:rsid w:val="00752933"/>
    <w:rsid w:val="00756865"/>
    <w:rsid w:val="00756DA4"/>
    <w:rsid w:val="0076118A"/>
    <w:rsid w:val="00761936"/>
    <w:rsid w:val="007657AD"/>
    <w:rsid w:val="0077509E"/>
    <w:rsid w:val="00777EE3"/>
    <w:rsid w:val="00780D64"/>
    <w:rsid w:val="007829D1"/>
    <w:rsid w:val="007959AB"/>
    <w:rsid w:val="007A6F18"/>
    <w:rsid w:val="007A7F9B"/>
    <w:rsid w:val="007B3A8E"/>
    <w:rsid w:val="007B5614"/>
    <w:rsid w:val="007C086E"/>
    <w:rsid w:val="007C374E"/>
    <w:rsid w:val="007D2100"/>
    <w:rsid w:val="007E0319"/>
    <w:rsid w:val="007E187C"/>
    <w:rsid w:val="007E3F56"/>
    <w:rsid w:val="007F0B56"/>
    <w:rsid w:val="007F24B9"/>
    <w:rsid w:val="007F2521"/>
    <w:rsid w:val="007F6263"/>
    <w:rsid w:val="007F68F9"/>
    <w:rsid w:val="007F7DF7"/>
    <w:rsid w:val="008053C1"/>
    <w:rsid w:val="00806ED7"/>
    <w:rsid w:val="008131A7"/>
    <w:rsid w:val="00817A82"/>
    <w:rsid w:val="00820467"/>
    <w:rsid w:val="00825553"/>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5D8A"/>
    <w:rsid w:val="00886F3C"/>
    <w:rsid w:val="008872E0"/>
    <w:rsid w:val="00887746"/>
    <w:rsid w:val="008957E4"/>
    <w:rsid w:val="00896266"/>
    <w:rsid w:val="008A1ECE"/>
    <w:rsid w:val="008A34B7"/>
    <w:rsid w:val="008A65CF"/>
    <w:rsid w:val="008B0652"/>
    <w:rsid w:val="008B112E"/>
    <w:rsid w:val="008B4141"/>
    <w:rsid w:val="008B6795"/>
    <w:rsid w:val="008C29A9"/>
    <w:rsid w:val="008D3943"/>
    <w:rsid w:val="008D4FA4"/>
    <w:rsid w:val="008D50C2"/>
    <w:rsid w:val="008E30D7"/>
    <w:rsid w:val="008E358E"/>
    <w:rsid w:val="008F482B"/>
    <w:rsid w:val="00902514"/>
    <w:rsid w:val="00903EF9"/>
    <w:rsid w:val="009160A6"/>
    <w:rsid w:val="0092737F"/>
    <w:rsid w:val="00944376"/>
    <w:rsid w:val="009475F3"/>
    <w:rsid w:val="00950CFC"/>
    <w:rsid w:val="00953431"/>
    <w:rsid w:val="00953C4B"/>
    <w:rsid w:val="00954786"/>
    <w:rsid w:val="00955D5F"/>
    <w:rsid w:val="00957460"/>
    <w:rsid w:val="0096581B"/>
    <w:rsid w:val="009701A4"/>
    <w:rsid w:val="00971F2E"/>
    <w:rsid w:val="00973112"/>
    <w:rsid w:val="00974571"/>
    <w:rsid w:val="00980B65"/>
    <w:rsid w:val="009851E1"/>
    <w:rsid w:val="009874BF"/>
    <w:rsid w:val="00987AA9"/>
    <w:rsid w:val="009939A1"/>
    <w:rsid w:val="00997BE8"/>
    <w:rsid w:val="009A46E4"/>
    <w:rsid w:val="009A5858"/>
    <w:rsid w:val="009A7D88"/>
    <w:rsid w:val="009B1860"/>
    <w:rsid w:val="009B6EA0"/>
    <w:rsid w:val="009C10A0"/>
    <w:rsid w:val="009C66A3"/>
    <w:rsid w:val="009D1375"/>
    <w:rsid w:val="009D2483"/>
    <w:rsid w:val="009D3FAF"/>
    <w:rsid w:val="009D4CA9"/>
    <w:rsid w:val="009D6209"/>
    <w:rsid w:val="009D63B1"/>
    <w:rsid w:val="009D7AF1"/>
    <w:rsid w:val="009F0E26"/>
    <w:rsid w:val="00A03833"/>
    <w:rsid w:val="00A074CC"/>
    <w:rsid w:val="00A11632"/>
    <w:rsid w:val="00A125CA"/>
    <w:rsid w:val="00A17548"/>
    <w:rsid w:val="00A26CFF"/>
    <w:rsid w:val="00A30371"/>
    <w:rsid w:val="00A3660D"/>
    <w:rsid w:val="00A43B3F"/>
    <w:rsid w:val="00A44DFA"/>
    <w:rsid w:val="00A5208A"/>
    <w:rsid w:val="00A534A7"/>
    <w:rsid w:val="00A549F2"/>
    <w:rsid w:val="00A5675B"/>
    <w:rsid w:val="00A57839"/>
    <w:rsid w:val="00A60817"/>
    <w:rsid w:val="00A64B37"/>
    <w:rsid w:val="00A72164"/>
    <w:rsid w:val="00A74D31"/>
    <w:rsid w:val="00A75042"/>
    <w:rsid w:val="00A80900"/>
    <w:rsid w:val="00A85458"/>
    <w:rsid w:val="00AA10FB"/>
    <w:rsid w:val="00AA353D"/>
    <w:rsid w:val="00AB0ACD"/>
    <w:rsid w:val="00AB12DA"/>
    <w:rsid w:val="00AB1909"/>
    <w:rsid w:val="00AB4C20"/>
    <w:rsid w:val="00AB6A39"/>
    <w:rsid w:val="00AC4DA3"/>
    <w:rsid w:val="00AD25D1"/>
    <w:rsid w:val="00AD7AB7"/>
    <w:rsid w:val="00AE7ADE"/>
    <w:rsid w:val="00AF0F35"/>
    <w:rsid w:val="00AF4D00"/>
    <w:rsid w:val="00AF77F8"/>
    <w:rsid w:val="00B05B72"/>
    <w:rsid w:val="00B115E1"/>
    <w:rsid w:val="00B13F15"/>
    <w:rsid w:val="00B239EF"/>
    <w:rsid w:val="00B31EA7"/>
    <w:rsid w:val="00B35DA5"/>
    <w:rsid w:val="00B505C5"/>
    <w:rsid w:val="00B51722"/>
    <w:rsid w:val="00B51D10"/>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D4E2D"/>
    <w:rsid w:val="00BE1BE4"/>
    <w:rsid w:val="00BE2228"/>
    <w:rsid w:val="00BE695C"/>
    <w:rsid w:val="00BF1342"/>
    <w:rsid w:val="00BF14AE"/>
    <w:rsid w:val="00BF2A80"/>
    <w:rsid w:val="00BF2CAD"/>
    <w:rsid w:val="00BF2FE2"/>
    <w:rsid w:val="00BF332F"/>
    <w:rsid w:val="00BF349F"/>
    <w:rsid w:val="00BF5DEF"/>
    <w:rsid w:val="00C024F7"/>
    <w:rsid w:val="00C0705F"/>
    <w:rsid w:val="00C127F8"/>
    <w:rsid w:val="00C14EA5"/>
    <w:rsid w:val="00C26DDA"/>
    <w:rsid w:val="00C270E3"/>
    <w:rsid w:val="00C33198"/>
    <w:rsid w:val="00C33E2B"/>
    <w:rsid w:val="00C4768B"/>
    <w:rsid w:val="00C47D0C"/>
    <w:rsid w:val="00C505FC"/>
    <w:rsid w:val="00C508E2"/>
    <w:rsid w:val="00C50E66"/>
    <w:rsid w:val="00C525EF"/>
    <w:rsid w:val="00C54D8E"/>
    <w:rsid w:val="00C62E01"/>
    <w:rsid w:val="00C63198"/>
    <w:rsid w:val="00C64116"/>
    <w:rsid w:val="00C6554A"/>
    <w:rsid w:val="00C71904"/>
    <w:rsid w:val="00C72353"/>
    <w:rsid w:val="00C72C5F"/>
    <w:rsid w:val="00C75F9D"/>
    <w:rsid w:val="00C769EB"/>
    <w:rsid w:val="00C774AD"/>
    <w:rsid w:val="00C77FA2"/>
    <w:rsid w:val="00C867A8"/>
    <w:rsid w:val="00C90232"/>
    <w:rsid w:val="00C907D5"/>
    <w:rsid w:val="00C94E71"/>
    <w:rsid w:val="00CA126D"/>
    <w:rsid w:val="00CB1652"/>
    <w:rsid w:val="00CB16AA"/>
    <w:rsid w:val="00CB34E9"/>
    <w:rsid w:val="00CB53C2"/>
    <w:rsid w:val="00CC3043"/>
    <w:rsid w:val="00CC37E0"/>
    <w:rsid w:val="00CD3262"/>
    <w:rsid w:val="00CE26E7"/>
    <w:rsid w:val="00CE293B"/>
    <w:rsid w:val="00CE4844"/>
    <w:rsid w:val="00CE5140"/>
    <w:rsid w:val="00CF22E5"/>
    <w:rsid w:val="00D016F5"/>
    <w:rsid w:val="00D022E6"/>
    <w:rsid w:val="00D05062"/>
    <w:rsid w:val="00D10474"/>
    <w:rsid w:val="00D1106D"/>
    <w:rsid w:val="00D17868"/>
    <w:rsid w:val="00D208E7"/>
    <w:rsid w:val="00D3333E"/>
    <w:rsid w:val="00D35282"/>
    <w:rsid w:val="00D470E6"/>
    <w:rsid w:val="00D521DF"/>
    <w:rsid w:val="00D52DF9"/>
    <w:rsid w:val="00D64EC1"/>
    <w:rsid w:val="00D76655"/>
    <w:rsid w:val="00D80892"/>
    <w:rsid w:val="00D83210"/>
    <w:rsid w:val="00D84BD1"/>
    <w:rsid w:val="00D858CF"/>
    <w:rsid w:val="00D87F5E"/>
    <w:rsid w:val="00D91AC6"/>
    <w:rsid w:val="00D91DEA"/>
    <w:rsid w:val="00D93D59"/>
    <w:rsid w:val="00D95715"/>
    <w:rsid w:val="00DA68FC"/>
    <w:rsid w:val="00DA78BD"/>
    <w:rsid w:val="00DB0AB0"/>
    <w:rsid w:val="00DB19AF"/>
    <w:rsid w:val="00DB2A32"/>
    <w:rsid w:val="00DB4383"/>
    <w:rsid w:val="00DB52F7"/>
    <w:rsid w:val="00DB7328"/>
    <w:rsid w:val="00DC0D5C"/>
    <w:rsid w:val="00DC3AC5"/>
    <w:rsid w:val="00DC44D1"/>
    <w:rsid w:val="00DC5CBC"/>
    <w:rsid w:val="00DD31E5"/>
    <w:rsid w:val="00DD3B14"/>
    <w:rsid w:val="00DD474E"/>
    <w:rsid w:val="00DE32D4"/>
    <w:rsid w:val="00DE76EE"/>
    <w:rsid w:val="00DF31E4"/>
    <w:rsid w:val="00E046F4"/>
    <w:rsid w:val="00E12351"/>
    <w:rsid w:val="00E245EA"/>
    <w:rsid w:val="00E354E8"/>
    <w:rsid w:val="00E40C26"/>
    <w:rsid w:val="00E42A60"/>
    <w:rsid w:val="00E43941"/>
    <w:rsid w:val="00E47423"/>
    <w:rsid w:val="00E508BA"/>
    <w:rsid w:val="00E50C72"/>
    <w:rsid w:val="00E50D31"/>
    <w:rsid w:val="00E576B2"/>
    <w:rsid w:val="00E57AFF"/>
    <w:rsid w:val="00E66AAA"/>
    <w:rsid w:val="00E673B3"/>
    <w:rsid w:val="00E7150E"/>
    <w:rsid w:val="00E7456B"/>
    <w:rsid w:val="00E7494E"/>
    <w:rsid w:val="00E777EA"/>
    <w:rsid w:val="00E80B63"/>
    <w:rsid w:val="00E81F1A"/>
    <w:rsid w:val="00E82B09"/>
    <w:rsid w:val="00E84BCF"/>
    <w:rsid w:val="00E93240"/>
    <w:rsid w:val="00E945DD"/>
    <w:rsid w:val="00E959C7"/>
    <w:rsid w:val="00E963AA"/>
    <w:rsid w:val="00EA144A"/>
    <w:rsid w:val="00EA4308"/>
    <w:rsid w:val="00EB0F3E"/>
    <w:rsid w:val="00EB3EA2"/>
    <w:rsid w:val="00EC31EA"/>
    <w:rsid w:val="00EC3675"/>
    <w:rsid w:val="00EC3F4E"/>
    <w:rsid w:val="00EC601F"/>
    <w:rsid w:val="00ED1F7B"/>
    <w:rsid w:val="00ED63DB"/>
    <w:rsid w:val="00ED7C44"/>
    <w:rsid w:val="00EE1B1C"/>
    <w:rsid w:val="00EE321E"/>
    <w:rsid w:val="00EE48C4"/>
    <w:rsid w:val="00EE605D"/>
    <w:rsid w:val="00EF2E11"/>
    <w:rsid w:val="00F005D8"/>
    <w:rsid w:val="00F006E7"/>
    <w:rsid w:val="00F07551"/>
    <w:rsid w:val="00F12366"/>
    <w:rsid w:val="00F14668"/>
    <w:rsid w:val="00F15D8C"/>
    <w:rsid w:val="00F16EAB"/>
    <w:rsid w:val="00F21422"/>
    <w:rsid w:val="00F324D7"/>
    <w:rsid w:val="00F40AF9"/>
    <w:rsid w:val="00F476F3"/>
    <w:rsid w:val="00F504B4"/>
    <w:rsid w:val="00F54A40"/>
    <w:rsid w:val="00F600F9"/>
    <w:rsid w:val="00F609E5"/>
    <w:rsid w:val="00F611E4"/>
    <w:rsid w:val="00F63C44"/>
    <w:rsid w:val="00F66645"/>
    <w:rsid w:val="00F847EB"/>
    <w:rsid w:val="00F855EB"/>
    <w:rsid w:val="00F864B1"/>
    <w:rsid w:val="00F91530"/>
    <w:rsid w:val="00F920B0"/>
    <w:rsid w:val="00F95FAD"/>
    <w:rsid w:val="00F97918"/>
    <w:rsid w:val="00FA2EA0"/>
    <w:rsid w:val="00FA64E4"/>
    <w:rsid w:val="00FB196B"/>
    <w:rsid w:val="00FB2145"/>
    <w:rsid w:val="00FB67AD"/>
    <w:rsid w:val="00FB6BC1"/>
    <w:rsid w:val="00FC75A8"/>
    <w:rsid w:val="00FD2E95"/>
    <w:rsid w:val="00FD393B"/>
    <w:rsid w:val="00FD4119"/>
    <w:rsid w:val="00FE1715"/>
    <w:rsid w:val="00FE3CC2"/>
    <w:rsid w:val="00FE6D56"/>
    <w:rsid w:val="00FE730C"/>
    <w:rsid w:val="00FF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www.phpmyadmin.net/" TargetMode="External"/><Relationship Id="rId26" Type="http://schemas.openxmlformats.org/officeDocument/2006/relationships/image" Target="media/image12.png"/><Relationship Id="rId39" Type="http://schemas.openxmlformats.org/officeDocument/2006/relationships/hyperlink" Target="https://editrocket.com/articles/php_windows.html" TargetMode="Externa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sites.google.com/a/teacherportal.ca/exploring-earth/ge-advantages-disadvantag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earchwindowsserver.techtarget.com/definition/IIS" TargetMode="External"/><Relationship Id="rId2" Type="http://schemas.openxmlformats.org/officeDocument/2006/relationships/customXml" Target="../customXml/item2.xml"/><Relationship Id="rId16" Type="http://schemas.openxmlformats.org/officeDocument/2006/relationships/hyperlink" Target="https://www.buzzfeed.com/nirdesh191/disadvantages-and-advantages-of-using-google-maps-2q8ao?utm_term=.sq2mDMPqP"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microsoft.com/en-us/iis/application-frameworks/scenario-build-a-php-website-on-iis/configuring-step-1-install-iis-and-php"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llbusiness.chron.com/advantages-disadvantages-using-acrobat-77144.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Mildenhall College Academy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250DA1-6CED-4B46-AD34-5E64A822B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0</TotalTime>
  <Pages>30</Pages>
  <Words>6242</Words>
  <Characters>35581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41740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2</cp:revision>
  <cp:lastPrinted>2018-06-29T13:54:00Z</cp:lastPrinted>
  <dcterms:created xsi:type="dcterms:W3CDTF">2018-09-20T14:21:00Z</dcterms:created>
  <dcterms:modified xsi:type="dcterms:W3CDTF">2018-09-20T14:21:00Z</dcterms:modified>
</cp:coreProperties>
</file>